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rPr>
          <w:rFonts w:ascii="Roboto" w:hAnsi="Roboto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05B2EEC9" w14:textId="15FB03D0" w:rsidR="00282B29" w:rsidRDefault="000D6CE6">
          <w:pPr>
            <w:pStyle w:val="NoSpacing"/>
            <w:rPr>
              <w:sz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9CE053F" wp14:editId="5BF5CC11">
                    <wp:simplePos x="0" y="0"/>
                    <wp:positionH relativeFrom="column">
                      <wp:posOffset>4964430</wp:posOffset>
                    </wp:positionH>
                    <wp:positionV relativeFrom="paragraph">
                      <wp:posOffset>-685800</wp:posOffset>
                    </wp:positionV>
                    <wp:extent cx="914400" cy="754380"/>
                    <wp:effectExtent l="57150" t="38100" r="76200" b="102870"/>
                    <wp:wrapNone/>
                    <wp:docPr id="104371820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75438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7C1488" w14:textId="14FE8C38" w:rsidR="000D6CE6" w:rsidRPr="000D6CE6" w:rsidRDefault="000D6CE6" w:rsidP="000D6CE6">
                                <w:pPr>
                                  <w:jc w:val="center"/>
                                  <w:rPr>
                                    <w:sz w:val="72"/>
                                    <w:szCs w:val="72"/>
                                  </w:rPr>
                                </w:pPr>
                                <w:r w:rsidRPr="000D6CE6">
                                  <w:rPr>
                                    <w:sz w:val="72"/>
                                    <w:szCs w:val="72"/>
                                  </w:rPr>
                                  <w:t>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CE053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390.9pt;margin-top:-54pt;width:1in;height:59.4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" fillcolor="#5ce9ff [1620]" strokecolor="#0097ae [3044]">
                    <v:fill color2="#cef8ff [500]" rotate="t" angle="180" colors="0 #98e9ff;22938f #b8eeff;1 #e3f9ff" focus="100%" type="gradient"/>
                    <v:shadow on="t" color="black" opacity="24903f" origin=",.5" offset="0,.55556mm"/>
                    <v:textbox>
                      <w:txbxContent>
                        <w:p w14:paraId="1C7C1488" w14:textId="14FE8C38" w:rsidR="000D6CE6" w:rsidRPr="000D6CE6" w:rsidRDefault="000D6CE6" w:rsidP="000D6CE6">
                          <w:pPr>
                            <w:jc w:val="center"/>
                            <w:rPr>
                              <w:sz w:val="72"/>
                              <w:szCs w:val="72"/>
                            </w:rPr>
                          </w:pPr>
                          <w:r w:rsidRPr="000D6CE6">
                            <w:rPr>
                              <w:sz w:val="72"/>
                              <w:szCs w:val="72"/>
                            </w:rPr>
                            <w:t>2023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D74B6">
            <w:rPr>
              <w:noProof/>
            </w:rPr>
            <w:drawing>
              <wp:anchor distT="0" distB="0" distL="114300" distR="114300" simplePos="0" relativeHeight="251659264" behindDoc="1" locked="0" layoutInCell="1" allowOverlap="0" wp14:anchorId="42E0DE2C" wp14:editId="698F7447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57600" cy="5486400"/>
                <wp:effectExtent l="152400" t="114300" r="152400" b="171450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C7F481F" w14:textId="0EA7E5B1" w:rsidR="00282B29" w:rsidRDefault="00DA16D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36476121" wp14:editId="244178E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2346960"/>
                    <wp:effectExtent l="0" t="0" r="7620" b="1524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346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A62904" w14:textId="157612F8" w:rsidR="00282B29" w:rsidRDefault="000000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-97059377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DA16D0">
                                      <w:t>BUKU KERJA</w:t>
                                    </w:r>
                                    <w:r w:rsidR="00B5114C">
                                      <w:t>/JOB SHEET</w:t>
                                    </w:r>
                                  </w:sdtContent>
                                </w:sdt>
                              </w:p>
                              <w:p w14:paraId="5F8083E6" w14:textId="13FE3963" w:rsidR="00282B29" w:rsidRDefault="00000000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DA16D0">
                                      <w:t>ASSOCIATE DATA SCIENTIST</w:t>
                                    </w:r>
                                  </w:sdtContent>
                                </w:sdt>
                              </w:p>
                              <w:tbl>
                                <w:tblPr>
                                  <w:tblStyle w:val="GridTable4-Accent1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033"/>
                                  <w:gridCol w:w="278"/>
                                  <w:gridCol w:w="3894"/>
                                </w:tblGrid>
                                <w:tr w:rsidR="000D6CE6" w14:paraId="29691247" w14:textId="77777777" w:rsidTr="000D6CE6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405" w:type="dxa"/>
                                    </w:tcPr>
                                    <w:p w14:paraId="26C0F63F" w14:textId="77777777" w:rsidR="000D6CE6" w:rsidRPr="000D6CE6" w:rsidRDefault="000D6CE6" w:rsidP="00DA16D0">
                                      <w:pPr>
                                        <w:rPr>
                                          <w:sz w:val="10"/>
                                          <w:szCs w:val="1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</w:tcPr>
                                    <w:p w14:paraId="431D4B6E" w14:textId="77777777" w:rsidR="000D6CE6" w:rsidRPr="000D6CE6" w:rsidRDefault="000D6CE6" w:rsidP="00DA16D0">
                                      <w:pPr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z w:val="10"/>
                                          <w:szCs w:val="1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487" w:type="dxa"/>
                                    </w:tcPr>
                                    <w:p w14:paraId="53B387AE" w14:textId="6DD297FA" w:rsidR="000D6CE6" w:rsidRPr="000D6CE6" w:rsidRDefault="000D6CE6" w:rsidP="00DA16D0">
                                      <w:pPr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z w:val="10"/>
                                          <w:szCs w:val="10"/>
                                        </w:rPr>
                                      </w:pPr>
                                    </w:p>
                                  </w:tc>
                                </w:tr>
                                <w:tr w:rsidR="000D6CE6" w14:paraId="3810E2D3" w14:textId="77777777" w:rsidTr="000D6CE6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405" w:type="dxa"/>
                                    </w:tcPr>
                                    <w:p w14:paraId="3EEEEF21" w14:textId="7B1F9DCB" w:rsidR="000D6CE6" w:rsidRPr="00DA16D0" w:rsidRDefault="000D6CE6" w:rsidP="00DA16D0">
                                      <w:pPr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 w:rsidRPr="00DA16D0">
                                        <w:rPr>
                                          <w:sz w:val="28"/>
                                          <w:szCs w:val="28"/>
                                        </w:rPr>
                                        <w:t>Nama Peserta</w:t>
                                      </w: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</w:tcPr>
                                    <w:p w14:paraId="15B0DB14" w14:textId="714B2429" w:rsidR="000D6CE6" w:rsidRDefault="000D6CE6" w:rsidP="00DA16D0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/w:pPr>
                                      <w:r>
                                        <w:t>:</w:t>
                                      </w:r>
                                    </w:p>
                                  </w:tc>
                                  <w:tc>
                                    <w:tcPr>
                                      <w:tcW w:w="5487" w:type="dxa"/>
                                    </w:tcPr>
                                    <w:p w14:paraId="6F58ADCF" w14:textId="55E38D4E" w:rsidR="000D6CE6" w:rsidRDefault="000D6CE6" w:rsidP="00DA16D0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</w:tr>
                                <w:tr w:rsidR="000D6CE6" w14:paraId="67A7CDB7" w14:textId="77777777" w:rsidTr="000D6CE6"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405" w:type="dxa"/>
                                    </w:tcPr>
                                    <w:p w14:paraId="529FF924" w14:textId="21F9C0EF" w:rsidR="000D6CE6" w:rsidRPr="00DA16D0" w:rsidRDefault="000D6CE6" w:rsidP="00DA16D0">
                                      <w:pPr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 w:rsidRPr="00DA16D0">
                                        <w:rPr>
                                          <w:sz w:val="28"/>
                                          <w:szCs w:val="28"/>
                                        </w:rPr>
                                        <w:t>Nomor Urut</w:t>
                                      </w: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</w:tcPr>
                                    <w:p w14:paraId="4706F754" w14:textId="6AB72025" w:rsidR="000D6CE6" w:rsidRDefault="000D6CE6" w:rsidP="00DA16D0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  <w:r>
                                        <w:t>:</w:t>
                                      </w:r>
                                    </w:p>
                                  </w:tc>
                                  <w:tc>
                                    <w:tcPr>
                                      <w:tcW w:w="5487" w:type="dxa"/>
                                    </w:tcPr>
                                    <w:p w14:paraId="5E25B544" w14:textId="3CD15DC4" w:rsidR="000D6CE6" w:rsidRDefault="000D6CE6" w:rsidP="00DA16D0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</w:p>
                                  </w:tc>
                                </w:tr>
                              </w:tbl>
                              <w:p w14:paraId="75E83D79" w14:textId="77777777" w:rsidR="00DA16D0" w:rsidRPr="00DA16D0" w:rsidRDefault="00DA16D0" w:rsidP="00DA16D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476121" id="Text Box 21" o:spid="_x0000_s1027" type="#_x0000_t202" style="position:absolute;margin-left:0;margin-top:0;width:310.5pt;height:184.8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" o:allowoverlap="f" filled="f" stroked="f" strokeweight=".5pt">
                    <v:textbox inset="0,0,0,0">
                      <w:txbxContent>
                        <w:p w14:paraId="76A62904" w14:textId="157612F8" w:rsidR="00282B29" w:rsidRDefault="000000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97059377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A16D0">
                                <w:t>BUKU KERJA</w:t>
                              </w:r>
                              <w:r w:rsidR="00B5114C">
                                <w:t>/JOB SHEET</w:t>
                              </w:r>
                            </w:sdtContent>
                          </w:sdt>
                        </w:p>
                        <w:p w14:paraId="5F8083E6" w14:textId="13FE3963" w:rsidR="00282B29" w:rsidRDefault="00000000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DA16D0">
                                <w:t>ASSOCIATE DATA SCIENTIST</w:t>
                              </w:r>
                            </w:sdtContent>
                          </w:sdt>
                        </w:p>
                        <w:tbl>
                          <w:tblPr>
                            <w:tblStyle w:val="GridTable4-Accent1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2033"/>
                            <w:gridCol w:w="278"/>
                            <w:gridCol w:w="3894"/>
                          </w:tblGrid>
                          <w:tr w:rsidR="000D6CE6" w14:paraId="29691247" w14:textId="77777777" w:rsidTr="000D6CE6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405" w:type="dxa"/>
                              </w:tcPr>
                              <w:p w14:paraId="26C0F63F" w14:textId="77777777" w:rsidR="000D6CE6" w:rsidRPr="000D6CE6" w:rsidRDefault="000D6CE6" w:rsidP="00DA16D0">
                                <w:pPr>
                                  <w:rPr>
                                    <w:sz w:val="10"/>
                                    <w:szCs w:val="1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</w:tcPr>
                              <w:p w14:paraId="431D4B6E" w14:textId="77777777" w:rsidR="000D6CE6" w:rsidRPr="000D6CE6" w:rsidRDefault="000D6CE6" w:rsidP="00DA16D0">
                                <w:p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10"/>
                                    <w:szCs w:val="1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487" w:type="dxa"/>
                              </w:tcPr>
                              <w:p w14:paraId="53B387AE" w14:textId="6DD297FA" w:rsidR="000D6CE6" w:rsidRPr="000D6CE6" w:rsidRDefault="000D6CE6" w:rsidP="00DA16D0">
                                <w:p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z w:val="10"/>
                                    <w:szCs w:val="10"/>
                                  </w:rPr>
                                </w:pPr>
                              </w:p>
                            </w:tc>
                          </w:tr>
                          <w:tr w:rsidR="000D6CE6" w14:paraId="3810E2D3" w14:textId="77777777" w:rsidTr="000D6CE6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405" w:type="dxa"/>
                              </w:tcPr>
                              <w:p w14:paraId="3EEEEF21" w14:textId="7B1F9DCB" w:rsidR="000D6CE6" w:rsidRPr="00DA16D0" w:rsidRDefault="000D6CE6" w:rsidP="00DA16D0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DA16D0">
                                  <w:rPr>
                                    <w:sz w:val="28"/>
                                    <w:szCs w:val="28"/>
                                  </w:rPr>
                                  <w:t>Nama Peserta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</w:tcPr>
                              <w:p w14:paraId="15B0DB14" w14:textId="714B2429" w:rsidR="000D6CE6" w:rsidRDefault="000D6CE6" w:rsidP="00DA16D0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  <w: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5487" w:type="dxa"/>
                              </w:tcPr>
                              <w:p w14:paraId="6F58ADCF" w14:textId="55E38D4E" w:rsidR="000D6CE6" w:rsidRDefault="000D6CE6" w:rsidP="00DA16D0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</w:tc>
                          </w:tr>
                          <w:tr w:rsidR="000D6CE6" w14:paraId="67A7CDB7" w14:textId="77777777" w:rsidTr="000D6CE6"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405" w:type="dxa"/>
                              </w:tcPr>
                              <w:p w14:paraId="529FF924" w14:textId="21F9C0EF" w:rsidR="000D6CE6" w:rsidRPr="00DA16D0" w:rsidRDefault="000D6CE6" w:rsidP="00DA16D0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DA16D0">
                                  <w:rPr>
                                    <w:sz w:val="28"/>
                                    <w:szCs w:val="28"/>
                                  </w:rPr>
                                  <w:t>Nomor Urut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</w:tcPr>
                              <w:p w14:paraId="4706F754" w14:textId="6AB72025" w:rsidR="000D6CE6" w:rsidRDefault="000D6CE6" w:rsidP="00DA16D0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  <w: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5487" w:type="dxa"/>
                              </w:tcPr>
                              <w:p w14:paraId="5E25B544" w14:textId="3CD15DC4" w:rsidR="000D6CE6" w:rsidRDefault="000D6CE6" w:rsidP="00DA16D0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</w:p>
                            </w:tc>
                          </w:tr>
                        </w:tbl>
                        <w:p w14:paraId="75E83D79" w14:textId="77777777" w:rsidR="00DA16D0" w:rsidRPr="00DA16D0" w:rsidRDefault="00DA16D0" w:rsidP="00DA16D0"/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3D74B6">
            <w:br w:type="page"/>
          </w:r>
        </w:p>
      </w:sdtContent>
    </w:sdt>
    <w:p w14:paraId="75100668" w14:textId="79CDFD84" w:rsidR="00CA5395" w:rsidRDefault="00CA5395" w:rsidP="00CA5395">
      <w:pPr>
        <w:pStyle w:val="Heading1"/>
        <w:jc w:val="center"/>
      </w:pPr>
      <w:bookmarkStart w:id="5" w:name="_Toc141271929"/>
      <w:bookmarkEnd w:id="4"/>
      <w:bookmarkEnd w:id="3"/>
      <w:bookmarkEnd w:id="2"/>
      <w:bookmarkEnd w:id="1"/>
      <w:bookmarkEnd w:id="0"/>
      <w:r>
        <w:lastRenderedPageBreak/>
        <w:t>DAFTAR ISI</w:t>
      </w:r>
      <w:bookmarkEnd w:id="5"/>
    </w:p>
    <w:p w14:paraId="67D86D32" w14:textId="77777777" w:rsidR="00CA5395" w:rsidRPr="00CA5395" w:rsidRDefault="00CA5395" w:rsidP="00CA5395"/>
    <w:p w14:paraId="4EB9FF6B" w14:textId="50A540B7" w:rsidR="00B5114C" w:rsidRDefault="00CA5395">
      <w:pPr>
        <w:pStyle w:val="TOC1"/>
        <w:tabs>
          <w:tab w:val="right" w:leader="dot" w:pos="8630"/>
        </w:tabs>
        <w:rPr>
          <w:rFonts w:asciiTheme="minorHAnsi" w:eastAsiaTheme="minorEastAsia" w:hAnsiTheme="minorHAnsi"/>
          <w:noProof/>
          <w:color w:val="auto"/>
          <w:kern w:val="2"/>
          <w:sz w:val="22"/>
          <w:szCs w:val="22"/>
          <w:lang w:val="id-ID" w:eastAsia="id-ID"/>
          <w14:ligatures w14:val="standardContextual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41271930" w:history="1">
        <w:r w:rsidR="00B5114C" w:rsidRPr="00A9296B">
          <w:rPr>
            <w:rStyle w:val="Hyperlink"/>
            <w:noProof/>
          </w:rPr>
          <w:t>BUKTI 1-ADS</w:t>
        </w:r>
        <w:r w:rsidR="00B5114C">
          <w:rPr>
            <w:noProof/>
            <w:webHidden/>
          </w:rPr>
          <w:tab/>
        </w:r>
        <w:r w:rsidR="00B5114C">
          <w:rPr>
            <w:noProof/>
            <w:webHidden/>
          </w:rPr>
          <w:fldChar w:fldCharType="begin"/>
        </w:r>
        <w:r w:rsidR="00B5114C">
          <w:rPr>
            <w:noProof/>
            <w:webHidden/>
          </w:rPr>
          <w:instrText xml:space="preserve"> PAGEREF _Toc141271930 \h </w:instrText>
        </w:r>
        <w:r w:rsidR="00B5114C">
          <w:rPr>
            <w:noProof/>
            <w:webHidden/>
          </w:rPr>
        </w:r>
        <w:r w:rsidR="00B5114C">
          <w:rPr>
            <w:noProof/>
            <w:webHidden/>
          </w:rPr>
          <w:fldChar w:fldCharType="separate"/>
        </w:r>
        <w:r w:rsidR="00B5114C">
          <w:rPr>
            <w:noProof/>
            <w:webHidden/>
          </w:rPr>
          <w:t>2</w:t>
        </w:r>
        <w:r w:rsidR="00B5114C">
          <w:rPr>
            <w:noProof/>
            <w:webHidden/>
          </w:rPr>
          <w:fldChar w:fldCharType="end"/>
        </w:r>
      </w:hyperlink>
    </w:p>
    <w:p w14:paraId="50889BE3" w14:textId="047FB094" w:rsidR="00B5114C" w:rsidRDefault="00B5114C">
      <w:pPr>
        <w:pStyle w:val="TOC2"/>
        <w:tabs>
          <w:tab w:val="left" w:pos="660"/>
          <w:tab w:val="right" w:leader="dot" w:pos="8630"/>
        </w:tabs>
        <w:rPr>
          <w:rFonts w:asciiTheme="minorHAnsi" w:eastAsiaTheme="minorEastAsia" w:hAnsiTheme="minorHAnsi"/>
          <w:noProof/>
          <w:color w:val="auto"/>
          <w:kern w:val="2"/>
          <w:sz w:val="22"/>
          <w:szCs w:val="22"/>
          <w:lang w:val="id-ID" w:eastAsia="id-ID"/>
          <w14:ligatures w14:val="standardContextual"/>
        </w:rPr>
      </w:pPr>
      <w:hyperlink w:anchor="_Toc141271931" w:history="1">
        <w:r w:rsidRPr="00A9296B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noProof/>
            <w:color w:val="auto"/>
            <w:kern w:val="2"/>
            <w:sz w:val="22"/>
            <w:szCs w:val="22"/>
            <w:lang w:val="id-ID" w:eastAsia="id-ID"/>
            <w14:ligatures w14:val="standardContextual"/>
          </w:rPr>
          <w:tab/>
        </w:r>
        <w:r w:rsidRPr="00A9296B">
          <w:rPr>
            <w:rStyle w:val="Hyperlink"/>
            <w:noProof/>
          </w:rPr>
          <w:t>Kebutuhan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_Toc141271931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3D14283" w14:textId="40C38FEC" w:rsidR="00B5114C" w:rsidRDefault="00B5114C">
      <w:pPr>
        <w:pStyle w:val="TOC2"/>
        <w:tabs>
          <w:tab w:val="left" w:pos="660"/>
          <w:tab w:val="right" w:leader="dot" w:pos="8630"/>
        </w:tabs>
        <w:rPr>
          <w:rFonts w:asciiTheme="minorHAnsi" w:eastAsiaTheme="minorEastAsia" w:hAnsiTheme="minorHAnsi"/>
          <w:noProof/>
          <w:color w:val="auto"/>
          <w:kern w:val="2"/>
          <w:sz w:val="22"/>
          <w:szCs w:val="22"/>
          <w:lang w:val="id-ID" w:eastAsia="id-ID"/>
          <w14:ligatures w14:val="standardContextual"/>
        </w:rPr>
      </w:pPr>
      <w:hyperlink w:anchor="_Toc141271932" w:history="1">
        <w:r w:rsidRPr="00A9296B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noProof/>
            <w:color w:val="auto"/>
            <w:kern w:val="2"/>
            <w:sz w:val="22"/>
            <w:szCs w:val="22"/>
            <w:lang w:val="id-ID" w:eastAsia="id-ID"/>
            <w14:ligatures w14:val="standardContextual"/>
          </w:rPr>
          <w:tab/>
        </w:r>
        <w:r w:rsidRPr="00A9296B">
          <w:rPr>
            <w:rStyle w:val="Hyperlink"/>
            <w:noProof/>
          </w:rPr>
          <w:t>Pengambilan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_Toc141271932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F15669" w14:textId="0C7C7745" w:rsidR="00B5114C" w:rsidRDefault="00B5114C">
      <w:pPr>
        <w:pStyle w:val="TOC2"/>
        <w:tabs>
          <w:tab w:val="left" w:pos="660"/>
          <w:tab w:val="right" w:leader="dot" w:pos="8630"/>
        </w:tabs>
        <w:rPr>
          <w:rFonts w:asciiTheme="minorHAnsi" w:eastAsiaTheme="minorEastAsia" w:hAnsiTheme="minorHAnsi"/>
          <w:noProof/>
          <w:color w:val="auto"/>
          <w:kern w:val="2"/>
          <w:sz w:val="22"/>
          <w:szCs w:val="22"/>
          <w:lang w:val="id-ID" w:eastAsia="id-ID"/>
          <w14:ligatures w14:val="standardContextual"/>
        </w:rPr>
      </w:pPr>
      <w:hyperlink w:anchor="_Toc141271933" w:history="1">
        <w:r w:rsidRPr="00A9296B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/>
            <w:noProof/>
            <w:color w:val="auto"/>
            <w:kern w:val="2"/>
            <w:sz w:val="22"/>
            <w:szCs w:val="22"/>
            <w:lang w:val="id-ID" w:eastAsia="id-ID"/>
            <w14:ligatures w14:val="standardContextual"/>
          </w:rPr>
          <w:tab/>
        </w:r>
        <w:r w:rsidRPr="00A9296B">
          <w:rPr>
            <w:rStyle w:val="Hyperlink"/>
            <w:noProof/>
          </w:rPr>
          <w:t>Pengintegrasian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_Toc141271933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8CC42D" w14:textId="5AE69C44" w:rsidR="00B5114C" w:rsidRDefault="00B5114C">
      <w:pPr>
        <w:pStyle w:val="TOC1"/>
        <w:tabs>
          <w:tab w:val="right" w:leader="dot" w:pos="8630"/>
        </w:tabs>
        <w:rPr>
          <w:rFonts w:asciiTheme="minorHAnsi" w:eastAsiaTheme="minorEastAsia" w:hAnsiTheme="minorHAnsi"/>
          <w:noProof/>
          <w:color w:val="auto"/>
          <w:kern w:val="2"/>
          <w:sz w:val="22"/>
          <w:szCs w:val="22"/>
          <w:lang w:val="id-ID" w:eastAsia="id-ID"/>
          <w14:ligatures w14:val="standardContextual"/>
        </w:rPr>
      </w:pPr>
      <w:hyperlink w:anchor="_Toc141271934" w:history="1">
        <w:r w:rsidRPr="00A9296B">
          <w:rPr>
            <w:rStyle w:val="Hyperlink"/>
            <w:noProof/>
          </w:rPr>
          <w:t>BUKTI 2-ADS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_Toc141271934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4EB782" w14:textId="65ED597D" w:rsidR="00B5114C" w:rsidRDefault="00B5114C">
      <w:pPr>
        <w:pStyle w:val="TOC2"/>
        <w:tabs>
          <w:tab w:val="left" w:pos="660"/>
          <w:tab w:val="right" w:leader="dot" w:pos="8630"/>
        </w:tabs>
        <w:rPr>
          <w:rFonts w:asciiTheme="minorHAnsi" w:eastAsiaTheme="minorEastAsia" w:hAnsiTheme="minorHAnsi"/>
          <w:noProof/>
          <w:color w:val="auto"/>
          <w:kern w:val="2"/>
          <w:sz w:val="22"/>
          <w:szCs w:val="22"/>
          <w:lang w:val="id-ID" w:eastAsia="id-ID"/>
          <w14:ligatures w14:val="standardContextual"/>
        </w:rPr>
      </w:pPr>
      <w:hyperlink w:anchor="_Toc141271935" w:history="1">
        <w:r w:rsidRPr="00A9296B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noProof/>
            <w:color w:val="auto"/>
            <w:kern w:val="2"/>
            <w:sz w:val="22"/>
            <w:szCs w:val="22"/>
            <w:lang w:val="id-ID" w:eastAsia="id-ID"/>
            <w14:ligatures w14:val="standardContextual"/>
          </w:rPr>
          <w:tab/>
        </w:r>
        <w:r w:rsidRPr="00A9296B">
          <w:rPr>
            <w:rStyle w:val="Hyperlink"/>
            <w:noProof/>
          </w:rPr>
          <w:t>Analisis Tipe dan Relasi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_Toc141271935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E2C2CD" w14:textId="51D6C73A" w:rsidR="00B5114C" w:rsidRDefault="00B5114C">
      <w:pPr>
        <w:pStyle w:val="TOC2"/>
        <w:tabs>
          <w:tab w:val="left" w:pos="660"/>
          <w:tab w:val="right" w:leader="dot" w:pos="8630"/>
        </w:tabs>
        <w:rPr>
          <w:rFonts w:asciiTheme="minorHAnsi" w:eastAsiaTheme="minorEastAsia" w:hAnsiTheme="minorHAnsi"/>
          <w:noProof/>
          <w:color w:val="auto"/>
          <w:kern w:val="2"/>
          <w:sz w:val="22"/>
          <w:szCs w:val="22"/>
          <w:lang w:val="id-ID" w:eastAsia="id-ID"/>
          <w14:ligatures w14:val="standardContextual"/>
        </w:rPr>
      </w:pPr>
      <w:hyperlink w:anchor="_Toc141271936" w:history="1">
        <w:r w:rsidRPr="00A9296B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noProof/>
            <w:color w:val="auto"/>
            <w:kern w:val="2"/>
            <w:sz w:val="22"/>
            <w:szCs w:val="22"/>
            <w:lang w:val="id-ID" w:eastAsia="id-ID"/>
            <w14:ligatures w14:val="standardContextual"/>
          </w:rPr>
          <w:tab/>
        </w:r>
        <w:r w:rsidRPr="00A9296B">
          <w:rPr>
            <w:rStyle w:val="Hyperlink"/>
            <w:noProof/>
          </w:rPr>
          <w:t>Analisis Karakteristik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_Toc141271936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55824BD" w14:textId="720046D0" w:rsidR="00B5114C" w:rsidRDefault="00B5114C">
      <w:pPr>
        <w:pStyle w:val="TOC2"/>
        <w:tabs>
          <w:tab w:val="left" w:pos="660"/>
          <w:tab w:val="right" w:leader="dot" w:pos="8630"/>
        </w:tabs>
        <w:rPr>
          <w:rFonts w:asciiTheme="minorHAnsi" w:eastAsiaTheme="minorEastAsia" w:hAnsiTheme="minorHAnsi"/>
          <w:noProof/>
          <w:color w:val="auto"/>
          <w:kern w:val="2"/>
          <w:sz w:val="22"/>
          <w:szCs w:val="22"/>
          <w:lang w:val="id-ID" w:eastAsia="id-ID"/>
          <w14:ligatures w14:val="standardContextual"/>
        </w:rPr>
      </w:pPr>
      <w:hyperlink w:anchor="_Toc141271937" w:history="1">
        <w:r w:rsidRPr="00A9296B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/>
            <w:noProof/>
            <w:color w:val="auto"/>
            <w:kern w:val="2"/>
            <w:sz w:val="22"/>
            <w:szCs w:val="22"/>
            <w:lang w:val="id-ID" w:eastAsia="id-ID"/>
            <w14:ligatures w14:val="standardContextual"/>
          </w:rPr>
          <w:tab/>
        </w:r>
        <w:r w:rsidRPr="00A9296B">
          <w:rPr>
            <w:rStyle w:val="Hyperlink"/>
            <w:noProof/>
          </w:rPr>
          <w:t>Laporan Telaah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_Toc141271937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18640A6" w14:textId="7471F481" w:rsidR="00B5114C" w:rsidRDefault="00B5114C">
      <w:pPr>
        <w:pStyle w:val="TOC1"/>
        <w:tabs>
          <w:tab w:val="right" w:leader="dot" w:pos="8630"/>
        </w:tabs>
        <w:rPr>
          <w:rFonts w:asciiTheme="minorHAnsi" w:eastAsiaTheme="minorEastAsia" w:hAnsiTheme="minorHAnsi"/>
          <w:noProof/>
          <w:color w:val="auto"/>
          <w:kern w:val="2"/>
          <w:sz w:val="22"/>
          <w:szCs w:val="22"/>
          <w:lang w:val="id-ID" w:eastAsia="id-ID"/>
          <w14:ligatures w14:val="standardContextual"/>
        </w:rPr>
      </w:pPr>
      <w:hyperlink w:anchor="_Toc141271938" w:history="1">
        <w:r w:rsidRPr="00A9296B">
          <w:rPr>
            <w:rStyle w:val="Hyperlink"/>
            <w:noProof/>
          </w:rPr>
          <w:t>BUKTI 3-ADS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_Toc141271938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6AFFE9" w14:textId="5C1FFD79" w:rsidR="00B5114C" w:rsidRDefault="00B5114C">
      <w:pPr>
        <w:pStyle w:val="TOC2"/>
        <w:tabs>
          <w:tab w:val="left" w:pos="660"/>
          <w:tab w:val="right" w:leader="dot" w:pos="8630"/>
        </w:tabs>
        <w:rPr>
          <w:rFonts w:asciiTheme="minorHAnsi" w:eastAsiaTheme="minorEastAsia" w:hAnsiTheme="minorHAnsi"/>
          <w:noProof/>
          <w:color w:val="auto"/>
          <w:kern w:val="2"/>
          <w:sz w:val="22"/>
          <w:szCs w:val="22"/>
          <w:lang w:val="id-ID" w:eastAsia="id-ID"/>
          <w14:ligatures w14:val="standardContextual"/>
        </w:rPr>
      </w:pPr>
      <w:hyperlink w:anchor="_Toc141271939" w:history="1">
        <w:r w:rsidRPr="00A9296B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noProof/>
            <w:color w:val="auto"/>
            <w:kern w:val="2"/>
            <w:sz w:val="22"/>
            <w:szCs w:val="22"/>
            <w:lang w:val="id-ID" w:eastAsia="id-ID"/>
            <w14:ligatures w14:val="standardContextual"/>
          </w:rPr>
          <w:tab/>
        </w:r>
        <w:r w:rsidRPr="00A9296B">
          <w:rPr>
            <w:rStyle w:val="Hyperlink"/>
            <w:noProof/>
          </w:rPr>
          <w:t>Pengecekan Kelengkapan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_Toc141271939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1E88529" w14:textId="44E2D44A" w:rsidR="00B5114C" w:rsidRDefault="00B5114C">
      <w:pPr>
        <w:pStyle w:val="TOC2"/>
        <w:tabs>
          <w:tab w:val="left" w:pos="660"/>
          <w:tab w:val="right" w:leader="dot" w:pos="8630"/>
        </w:tabs>
        <w:rPr>
          <w:rFonts w:asciiTheme="minorHAnsi" w:eastAsiaTheme="minorEastAsia" w:hAnsiTheme="minorHAnsi"/>
          <w:noProof/>
          <w:color w:val="auto"/>
          <w:kern w:val="2"/>
          <w:sz w:val="22"/>
          <w:szCs w:val="22"/>
          <w:lang w:val="id-ID" w:eastAsia="id-ID"/>
          <w14:ligatures w14:val="standardContextual"/>
        </w:rPr>
      </w:pPr>
      <w:hyperlink w:anchor="_Toc141271940" w:history="1">
        <w:r w:rsidRPr="00A9296B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noProof/>
            <w:color w:val="auto"/>
            <w:kern w:val="2"/>
            <w:sz w:val="22"/>
            <w:szCs w:val="22"/>
            <w:lang w:val="id-ID" w:eastAsia="id-ID"/>
            <w14:ligatures w14:val="standardContextual"/>
          </w:rPr>
          <w:tab/>
        </w:r>
        <w:r w:rsidRPr="00A9296B">
          <w:rPr>
            <w:rStyle w:val="Hyperlink"/>
            <w:noProof/>
          </w:rPr>
          <w:t>Rekomendasi Kelengkapan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_Toc141271940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491E94" w14:textId="3998890F" w:rsidR="00B5114C" w:rsidRDefault="00B5114C">
      <w:pPr>
        <w:pStyle w:val="TOC1"/>
        <w:tabs>
          <w:tab w:val="right" w:leader="dot" w:pos="8630"/>
        </w:tabs>
        <w:rPr>
          <w:rFonts w:asciiTheme="minorHAnsi" w:eastAsiaTheme="minorEastAsia" w:hAnsiTheme="minorHAnsi"/>
          <w:noProof/>
          <w:color w:val="auto"/>
          <w:kern w:val="2"/>
          <w:sz w:val="22"/>
          <w:szCs w:val="22"/>
          <w:lang w:val="id-ID" w:eastAsia="id-ID"/>
          <w14:ligatures w14:val="standardContextual"/>
        </w:rPr>
      </w:pPr>
      <w:hyperlink w:anchor="_Toc141271941" w:history="1">
        <w:r w:rsidRPr="00A9296B">
          <w:rPr>
            <w:rStyle w:val="Hyperlink"/>
            <w:noProof/>
          </w:rPr>
          <w:t>BUKTI 4-ADS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_Toc141271941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02705D0" w14:textId="3B15A457" w:rsidR="00B5114C" w:rsidRDefault="00B5114C">
      <w:pPr>
        <w:pStyle w:val="TOC2"/>
        <w:tabs>
          <w:tab w:val="left" w:pos="660"/>
          <w:tab w:val="right" w:leader="dot" w:pos="8630"/>
        </w:tabs>
        <w:rPr>
          <w:rFonts w:asciiTheme="minorHAnsi" w:eastAsiaTheme="minorEastAsia" w:hAnsiTheme="minorHAnsi"/>
          <w:noProof/>
          <w:color w:val="auto"/>
          <w:kern w:val="2"/>
          <w:sz w:val="22"/>
          <w:szCs w:val="22"/>
          <w:lang w:val="id-ID" w:eastAsia="id-ID"/>
          <w14:ligatures w14:val="standardContextual"/>
        </w:rPr>
      </w:pPr>
      <w:hyperlink w:anchor="_Toc141271942" w:history="1">
        <w:r w:rsidRPr="00A9296B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noProof/>
            <w:color w:val="auto"/>
            <w:kern w:val="2"/>
            <w:sz w:val="22"/>
            <w:szCs w:val="22"/>
            <w:lang w:val="id-ID" w:eastAsia="id-ID"/>
            <w14:ligatures w14:val="standardContextual"/>
          </w:rPr>
          <w:tab/>
        </w:r>
        <w:r w:rsidRPr="00A9296B">
          <w:rPr>
            <w:rStyle w:val="Hyperlink"/>
            <w:noProof/>
          </w:rPr>
          <w:t>Kriteria dan Teknik Pemilihan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_Toc141271942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416B237" w14:textId="026C2311" w:rsidR="00B5114C" w:rsidRDefault="00B5114C">
      <w:pPr>
        <w:pStyle w:val="TOC2"/>
        <w:tabs>
          <w:tab w:val="left" w:pos="660"/>
          <w:tab w:val="right" w:leader="dot" w:pos="8630"/>
        </w:tabs>
        <w:rPr>
          <w:rFonts w:asciiTheme="minorHAnsi" w:eastAsiaTheme="minorEastAsia" w:hAnsiTheme="minorHAnsi"/>
          <w:noProof/>
          <w:color w:val="auto"/>
          <w:kern w:val="2"/>
          <w:sz w:val="22"/>
          <w:szCs w:val="22"/>
          <w:lang w:val="id-ID" w:eastAsia="id-ID"/>
          <w14:ligatures w14:val="standardContextual"/>
        </w:rPr>
      </w:pPr>
      <w:hyperlink w:anchor="_Toc141271943" w:history="1">
        <w:r w:rsidRPr="00A9296B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noProof/>
            <w:color w:val="auto"/>
            <w:kern w:val="2"/>
            <w:sz w:val="22"/>
            <w:szCs w:val="22"/>
            <w:lang w:val="id-ID" w:eastAsia="id-ID"/>
            <w14:ligatures w14:val="standardContextual"/>
          </w:rPr>
          <w:tab/>
        </w:r>
        <w:r w:rsidRPr="00A9296B">
          <w:rPr>
            <w:rStyle w:val="Hyperlink"/>
            <w:noProof/>
          </w:rPr>
          <w:t>Attributes (Columns) dan Records (Row)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_Toc141271943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5BF9D8E" w14:textId="0EF8BD20" w:rsidR="00B5114C" w:rsidRDefault="00B5114C">
      <w:pPr>
        <w:pStyle w:val="TOC1"/>
        <w:tabs>
          <w:tab w:val="right" w:leader="dot" w:pos="8630"/>
        </w:tabs>
        <w:rPr>
          <w:rFonts w:asciiTheme="minorHAnsi" w:eastAsiaTheme="minorEastAsia" w:hAnsiTheme="minorHAnsi"/>
          <w:noProof/>
          <w:color w:val="auto"/>
          <w:kern w:val="2"/>
          <w:sz w:val="22"/>
          <w:szCs w:val="22"/>
          <w:lang w:val="id-ID" w:eastAsia="id-ID"/>
          <w14:ligatures w14:val="standardContextual"/>
        </w:rPr>
      </w:pPr>
      <w:hyperlink w:anchor="_Toc141271944" w:history="1">
        <w:r w:rsidRPr="00A9296B">
          <w:rPr>
            <w:rStyle w:val="Hyperlink"/>
            <w:noProof/>
          </w:rPr>
          <w:t>BUKTI 5-ADS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_Toc141271944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30C258E" w14:textId="74C9B8B9" w:rsidR="00B5114C" w:rsidRDefault="00B5114C">
      <w:pPr>
        <w:pStyle w:val="TOC2"/>
        <w:tabs>
          <w:tab w:val="left" w:pos="660"/>
          <w:tab w:val="right" w:leader="dot" w:pos="8630"/>
        </w:tabs>
        <w:rPr>
          <w:rFonts w:asciiTheme="minorHAnsi" w:eastAsiaTheme="minorEastAsia" w:hAnsiTheme="minorHAnsi"/>
          <w:noProof/>
          <w:color w:val="auto"/>
          <w:kern w:val="2"/>
          <w:sz w:val="22"/>
          <w:szCs w:val="22"/>
          <w:lang w:val="id-ID" w:eastAsia="id-ID"/>
          <w14:ligatures w14:val="standardContextual"/>
        </w:rPr>
      </w:pPr>
      <w:hyperlink w:anchor="_Toc141271945" w:history="1">
        <w:r w:rsidRPr="00A9296B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noProof/>
            <w:color w:val="auto"/>
            <w:kern w:val="2"/>
            <w:sz w:val="22"/>
            <w:szCs w:val="22"/>
            <w:lang w:val="id-ID" w:eastAsia="id-ID"/>
            <w14:ligatures w14:val="standardContextual"/>
          </w:rPr>
          <w:tab/>
        </w:r>
        <w:r w:rsidRPr="00A9296B">
          <w:rPr>
            <w:rStyle w:val="Hyperlink"/>
            <w:noProof/>
          </w:rPr>
          <w:t>Pembersihan Data Kotor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_Toc141271945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40991AC" w14:textId="6786A9B5" w:rsidR="00B5114C" w:rsidRDefault="00B5114C">
      <w:pPr>
        <w:pStyle w:val="TOC2"/>
        <w:tabs>
          <w:tab w:val="left" w:pos="660"/>
          <w:tab w:val="right" w:leader="dot" w:pos="8630"/>
        </w:tabs>
        <w:rPr>
          <w:rFonts w:asciiTheme="minorHAnsi" w:eastAsiaTheme="minorEastAsia" w:hAnsiTheme="minorHAnsi"/>
          <w:noProof/>
          <w:color w:val="auto"/>
          <w:kern w:val="2"/>
          <w:sz w:val="22"/>
          <w:szCs w:val="22"/>
          <w:lang w:val="id-ID" w:eastAsia="id-ID"/>
          <w14:ligatures w14:val="standardContextual"/>
        </w:rPr>
      </w:pPr>
      <w:hyperlink w:anchor="_Toc141271946" w:history="1">
        <w:r w:rsidRPr="00A9296B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noProof/>
            <w:color w:val="auto"/>
            <w:kern w:val="2"/>
            <w:sz w:val="22"/>
            <w:szCs w:val="22"/>
            <w:lang w:val="id-ID" w:eastAsia="id-ID"/>
            <w14:ligatures w14:val="standardContextual"/>
          </w:rPr>
          <w:tab/>
        </w:r>
        <w:r w:rsidRPr="00A9296B">
          <w:rPr>
            <w:rStyle w:val="Hyperlink"/>
            <w:noProof/>
          </w:rPr>
          <w:t>Laporan dan Rekomendasi Hasil Pembersihan Data Kotor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_Toc141271946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E267290" w14:textId="3274FB03" w:rsidR="00B5114C" w:rsidRDefault="00B5114C">
      <w:pPr>
        <w:pStyle w:val="TOC1"/>
        <w:tabs>
          <w:tab w:val="right" w:leader="dot" w:pos="8630"/>
        </w:tabs>
        <w:rPr>
          <w:rFonts w:asciiTheme="minorHAnsi" w:eastAsiaTheme="minorEastAsia" w:hAnsiTheme="minorHAnsi"/>
          <w:noProof/>
          <w:color w:val="auto"/>
          <w:kern w:val="2"/>
          <w:sz w:val="22"/>
          <w:szCs w:val="22"/>
          <w:lang w:val="id-ID" w:eastAsia="id-ID"/>
          <w14:ligatures w14:val="standardContextual"/>
        </w:rPr>
      </w:pPr>
      <w:hyperlink w:anchor="_Toc141271947" w:history="1">
        <w:r w:rsidRPr="00A9296B">
          <w:rPr>
            <w:rStyle w:val="Hyperlink"/>
            <w:noProof/>
          </w:rPr>
          <w:t>BUKTI 6-ADS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_Toc141271947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405DA8E" w14:textId="271C3AA7" w:rsidR="00B5114C" w:rsidRDefault="00B5114C">
      <w:pPr>
        <w:pStyle w:val="TOC2"/>
        <w:tabs>
          <w:tab w:val="left" w:pos="660"/>
          <w:tab w:val="right" w:leader="dot" w:pos="8630"/>
        </w:tabs>
        <w:rPr>
          <w:rFonts w:asciiTheme="minorHAnsi" w:eastAsiaTheme="minorEastAsia" w:hAnsiTheme="minorHAnsi"/>
          <w:noProof/>
          <w:color w:val="auto"/>
          <w:kern w:val="2"/>
          <w:sz w:val="22"/>
          <w:szCs w:val="22"/>
          <w:lang w:val="id-ID" w:eastAsia="id-ID"/>
          <w14:ligatures w14:val="standardContextual"/>
        </w:rPr>
      </w:pPr>
      <w:hyperlink w:anchor="_Toc141271948" w:history="1">
        <w:r w:rsidRPr="00A9296B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noProof/>
            <w:color w:val="auto"/>
            <w:kern w:val="2"/>
            <w:sz w:val="22"/>
            <w:szCs w:val="22"/>
            <w:lang w:val="id-ID" w:eastAsia="id-ID"/>
            <w14:ligatures w14:val="standardContextual"/>
          </w:rPr>
          <w:tab/>
        </w:r>
        <w:r w:rsidRPr="00A9296B">
          <w:rPr>
            <w:rStyle w:val="Hyperlink"/>
            <w:noProof/>
          </w:rPr>
          <w:t>Analisis Teknik Transformasi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_Toc141271948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F9E1DB3" w14:textId="686BFEEA" w:rsidR="00B5114C" w:rsidRDefault="00B5114C">
      <w:pPr>
        <w:pStyle w:val="TOC2"/>
        <w:tabs>
          <w:tab w:val="left" w:pos="660"/>
          <w:tab w:val="right" w:leader="dot" w:pos="8630"/>
        </w:tabs>
        <w:rPr>
          <w:rFonts w:asciiTheme="minorHAnsi" w:eastAsiaTheme="minorEastAsia" w:hAnsiTheme="minorHAnsi"/>
          <w:noProof/>
          <w:color w:val="auto"/>
          <w:kern w:val="2"/>
          <w:sz w:val="22"/>
          <w:szCs w:val="22"/>
          <w:lang w:val="id-ID" w:eastAsia="id-ID"/>
          <w14:ligatures w14:val="standardContextual"/>
        </w:rPr>
      </w:pPr>
      <w:hyperlink w:anchor="_Toc141271949" w:history="1">
        <w:r w:rsidRPr="00A9296B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noProof/>
            <w:color w:val="auto"/>
            <w:kern w:val="2"/>
            <w:sz w:val="22"/>
            <w:szCs w:val="22"/>
            <w:lang w:val="id-ID" w:eastAsia="id-ID"/>
            <w14:ligatures w14:val="standardContextual"/>
          </w:rPr>
          <w:tab/>
        </w:r>
        <w:r w:rsidRPr="00A9296B">
          <w:rPr>
            <w:rStyle w:val="Hyperlink"/>
            <w:noProof/>
          </w:rPr>
          <w:t>Transformasi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_Toc141271949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FE64B00" w14:textId="555C2708" w:rsidR="00B5114C" w:rsidRDefault="00B5114C">
      <w:pPr>
        <w:pStyle w:val="TOC2"/>
        <w:tabs>
          <w:tab w:val="left" w:pos="660"/>
          <w:tab w:val="right" w:leader="dot" w:pos="8630"/>
        </w:tabs>
        <w:rPr>
          <w:rFonts w:asciiTheme="minorHAnsi" w:eastAsiaTheme="minorEastAsia" w:hAnsiTheme="minorHAnsi"/>
          <w:noProof/>
          <w:color w:val="auto"/>
          <w:kern w:val="2"/>
          <w:sz w:val="22"/>
          <w:szCs w:val="22"/>
          <w:lang w:val="id-ID" w:eastAsia="id-ID"/>
          <w14:ligatures w14:val="standardContextual"/>
        </w:rPr>
      </w:pPr>
      <w:hyperlink w:anchor="_Toc141271950" w:history="1">
        <w:r w:rsidRPr="00A9296B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/>
            <w:noProof/>
            <w:color w:val="auto"/>
            <w:kern w:val="2"/>
            <w:sz w:val="22"/>
            <w:szCs w:val="22"/>
            <w:lang w:val="id-ID" w:eastAsia="id-ID"/>
            <w14:ligatures w14:val="standardContextual"/>
          </w:rPr>
          <w:tab/>
        </w:r>
        <w:r w:rsidRPr="00A9296B">
          <w:rPr>
            <w:rStyle w:val="Hyperlink"/>
            <w:noProof/>
          </w:rPr>
          <w:t>Dokumentasi Konstruksi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_Toc141271950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0D7F2EC" w14:textId="2CDB046E" w:rsidR="00B5114C" w:rsidRDefault="00B5114C">
      <w:pPr>
        <w:pStyle w:val="TOC1"/>
        <w:tabs>
          <w:tab w:val="right" w:leader="dot" w:pos="8630"/>
        </w:tabs>
        <w:rPr>
          <w:rFonts w:asciiTheme="minorHAnsi" w:eastAsiaTheme="minorEastAsia" w:hAnsiTheme="minorHAnsi"/>
          <w:noProof/>
          <w:color w:val="auto"/>
          <w:kern w:val="2"/>
          <w:sz w:val="22"/>
          <w:szCs w:val="22"/>
          <w:lang w:val="id-ID" w:eastAsia="id-ID"/>
          <w14:ligatures w14:val="standardContextual"/>
        </w:rPr>
      </w:pPr>
      <w:hyperlink w:anchor="_Toc141271951" w:history="1">
        <w:r w:rsidRPr="00A9296B">
          <w:rPr>
            <w:rStyle w:val="Hyperlink"/>
            <w:noProof/>
          </w:rPr>
          <w:t>BUKTI 7-ADS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_Toc141271951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78F4337" w14:textId="3359064C" w:rsidR="00B5114C" w:rsidRDefault="00B5114C">
      <w:pPr>
        <w:pStyle w:val="TOC2"/>
        <w:tabs>
          <w:tab w:val="left" w:pos="660"/>
          <w:tab w:val="right" w:leader="dot" w:pos="8630"/>
        </w:tabs>
        <w:rPr>
          <w:rFonts w:asciiTheme="minorHAnsi" w:eastAsiaTheme="minorEastAsia" w:hAnsiTheme="minorHAnsi"/>
          <w:noProof/>
          <w:color w:val="auto"/>
          <w:kern w:val="2"/>
          <w:sz w:val="22"/>
          <w:szCs w:val="22"/>
          <w:lang w:val="id-ID" w:eastAsia="id-ID"/>
          <w14:ligatures w14:val="standardContextual"/>
        </w:rPr>
      </w:pPr>
      <w:hyperlink w:anchor="_Toc141271952" w:history="1">
        <w:r w:rsidRPr="00A9296B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noProof/>
            <w:color w:val="auto"/>
            <w:kern w:val="2"/>
            <w:sz w:val="22"/>
            <w:szCs w:val="22"/>
            <w:lang w:val="id-ID" w:eastAsia="id-ID"/>
            <w14:ligatures w14:val="standardContextual"/>
          </w:rPr>
          <w:tab/>
        </w:r>
        <w:r w:rsidRPr="00A9296B">
          <w:rPr>
            <w:rStyle w:val="Hyperlink"/>
            <w:noProof/>
          </w:rPr>
          <w:t>Pelabelan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_Toc141271952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E127C02" w14:textId="0BCD4050" w:rsidR="00B5114C" w:rsidRDefault="00B5114C">
      <w:pPr>
        <w:pStyle w:val="TOC2"/>
        <w:tabs>
          <w:tab w:val="left" w:pos="660"/>
          <w:tab w:val="right" w:leader="dot" w:pos="8630"/>
        </w:tabs>
        <w:rPr>
          <w:rFonts w:asciiTheme="minorHAnsi" w:eastAsiaTheme="minorEastAsia" w:hAnsiTheme="minorHAnsi"/>
          <w:noProof/>
          <w:color w:val="auto"/>
          <w:kern w:val="2"/>
          <w:sz w:val="22"/>
          <w:szCs w:val="22"/>
          <w:lang w:val="id-ID" w:eastAsia="id-ID"/>
          <w14:ligatures w14:val="standardContextual"/>
        </w:rPr>
      </w:pPr>
      <w:hyperlink w:anchor="_Toc141271953" w:history="1">
        <w:r w:rsidRPr="00A9296B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noProof/>
            <w:color w:val="auto"/>
            <w:kern w:val="2"/>
            <w:sz w:val="22"/>
            <w:szCs w:val="22"/>
            <w:lang w:val="id-ID" w:eastAsia="id-ID"/>
            <w14:ligatures w14:val="standardContextual"/>
          </w:rPr>
          <w:tab/>
        </w:r>
        <w:r w:rsidRPr="00A9296B">
          <w:rPr>
            <w:rStyle w:val="Hyperlink"/>
            <w:noProof/>
          </w:rPr>
          <w:t>Laporan Hasil Pelabelan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_Toc141271953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62C2934" w14:textId="2A026B69" w:rsidR="00B5114C" w:rsidRDefault="00B5114C">
      <w:pPr>
        <w:pStyle w:val="TOC1"/>
        <w:tabs>
          <w:tab w:val="right" w:leader="dot" w:pos="8630"/>
        </w:tabs>
        <w:rPr>
          <w:rFonts w:asciiTheme="minorHAnsi" w:eastAsiaTheme="minorEastAsia" w:hAnsiTheme="minorHAnsi"/>
          <w:noProof/>
          <w:color w:val="auto"/>
          <w:kern w:val="2"/>
          <w:sz w:val="22"/>
          <w:szCs w:val="22"/>
          <w:lang w:val="id-ID" w:eastAsia="id-ID"/>
          <w14:ligatures w14:val="standardContextual"/>
        </w:rPr>
      </w:pPr>
      <w:hyperlink w:anchor="_Toc141271954" w:history="1">
        <w:r w:rsidRPr="00A9296B">
          <w:rPr>
            <w:rStyle w:val="Hyperlink"/>
            <w:noProof/>
          </w:rPr>
          <w:t>BUKTI 8-ADS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_Toc141271954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7356684" w14:textId="48C66530" w:rsidR="00B5114C" w:rsidRDefault="00B5114C">
      <w:pPr>
        <w:pStyle w:val="TOC2"/>
        <w:tabs>
          <w:tab w:val="left" w:pos="660"/>
          <w:tab w:val="right" w:leader="dot" w:pos="8630"/>
        </w:tabs>
        <w:rPr>
          <w:rFonts w:asciiTheme="minorHAnsi" w:eastAsiaTheme="minorEastAsia" w:hAnsiTheme="minorHAnsi"/>
          <w:noProof/>
          <w:color w:val="auto"/>
          <w:kern w:val="2"/>
          <w:sz w:val="22"/>
          <w:szCs w:val="22"/>
          <w:lang w:val="id-ID" w:eastAsia="id-ID"/>
          <w14:ligatures w14:val="standardContextual"/>
        </w:rPr>
      </w:pPr>
      <w:hyperlink w:anchor="_Toc141271955" w:history="1">
        <w:r w:rsidRPr="00A9296B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noProof/>
            <w:color w:val="auto"/>
            <w:kern w:val="2"/>
            <w:sz w:val="22"/>
            <w:szCs w:val="22"/>
            <w:lang w:val="id-ID" w:eastAsia="id-ID"/>
            <w14:ligatures w14:val="standardContextual"/>
          </w:rPr>
          <w:tab/>
        </w:r>
        <w:r w:rsidRPr="00A9296B">
          <w:rPr>
            <w:rStyle w:val="Hyperlink"/>
            <w:noProof/>
          </w:rPr>
          <w:t>Parameter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_Toc141271955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6AA9964" w14:textId="6548DF94" w:rsidR="00B5114C" w:rsidRDefault="00B5114C">
      <w:pPr>
        <w:pStyle w:val="TOC2"/>
        <w:tabs>
          <w:tab w:val="left" w:pos="660"/>
          <w:tab w:val="right" w:leader="dot" w:pos="8630"/>
        </w:tabs>
        <w:rPr>
          <w:rFonts w:asciiTheme="minorHAnsi" w:eastAsiaTheme="minorEastAsia" w:hAnsiTheme="minorHAnsi"/>
          <w:noProof/>
          <w:color w:val="auto"/>
          <w:kern w:val="2"/>
          <w:sz w:val="22"/>
          <w:szCs w:val="22"/>
          <w:lang w:val="id-ID" w:eastAsia="id-ID"/>
          <w14:ligatures w14:val="standardContextual"/>
        </w:rPr>
      </w:pPr>
      <w:hyperlink w:anchor="_Toc141271956" w:history="1">
        <w:r w:rsidRPr="00A9296B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noProof/>
            <w:color w:val="auto"/>
            <w:kern w:val="2"/>
            <w:sz w:val="22"/>
            <w:szCs w:val="22"/>
            <w:lang w:val="id-ID" w:eastAsia="id-ID"/>
            <w14:ligatures w14:val="standardContextual"/>
          </w:rPr>
          <w:tab/>
        </w:r>
        <w:r w:rsidRPr="00A9296B">
          <w:rPr>
            <w:rStyle w:val="Hyperlink"/>
            <w:noProof/>
          </w:rPr>
          <w:t>Tools Pemodelan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_Toc141271956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9CB5717" w14:textId="629B761C" w:rsidR="00B5114C" w:rsidRDefault="00B5114C">
      <w:pPr>
        <w:pStyle w:val="TOC1"/>
        <w:tabs>
          <w:tab w:val="right" w:leader="dot" w:pos="8630"/>
        </w:tabs>
        <w:rPr>
          <w:rFonts w:asciiTheme="minorHAnsi" w:eastAsiaTheme="minorEastAsia" w:hAnsiTheme="minorHAnsi"/>
          <w:noProof/>
          <w:color w:val="auto"/>
          <w:kern w:val="2"/>
          <w:sz w:val="22"/>
          <w:szCs w:val="22"/>
          <w:lang w:val="id-ID" w:eastAsia="id-ID"/>
          <w14:ligatures w14:val="standardContextual"/>
        </w:rPr>
      </w:pPr>
      <w:hyperlink w:anchor="_Toc141271957" w:history="1">
        <w:r w:rsidRPr="00A9296B">
          <w:rPr>
            <w:rStyle w:val="Hyperlink"/>
            <w:noProof/>
          </w:rPr>
          <w:t>BUKTI 9-ADS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_Toc141271957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8D8C4F3" w14:textId="378CE039" w:rsidR="00B5114C" w:rsidRDefault="00B5114C">
      <w:pPr>
        <w:pStyle w:val="TOC2"/>
        <w:tabs>
          <w:tab w:val="left" w:pos="660"/>
          <w:tab w:val="right" w:leader="dot" w:pos="8630"/>
        </w:tabs>
        <w:rPr>
          <w:rFonts w:asciiTheme="minorHAnsi" w:eastAsiaTheme="minorEastAsia" w:hAnsiTheme="minorHAnsi"/>
          <w:noProof/>
          <w:color w:val="auto"/>
          <w:kern w:val="2"/>
          <w:sz w:val="22"/>
          <w:szCs w:val="22"/>
          <w:lang w:val="id-ID" w:eastAsia="id-ID"/>
          <w14:ligatures w14:val="standardContextual"/>
        </w:rPr>
      </w:pPr>
      <w:hyperlink w:anchor="_Toc141271958" w:history="1">
        <w:r w:rsidRPr="00A9296B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noProof/>
            <w:color w:val="auto"/>
            <w:kern w:val="2"/>
            <w:sz w:val="22"/>
            <w:szCs w:val="22"/>
            <w:lang w:val="id-ID" w:eastAsia="id-ID"/>
            <w14:ligatures w14:val="standardContextual"/>
          </w:rPr>
          <w:tab/>
        </w:r>
        <w:r w:rsidRPr="00A9296B">
          <w:rPr>
            <w:rStyle w:val="Hyperlink"/>
            <w:noProof/>
          </w:rPr>
          <w:t>Penggunaan Model dengan Data Riil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_Toc141271958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12A056B" w14:textId="5D988D8C" w:rsidR="003D74B6" w:rsidRDefault="00B5114C" w:rsidP="00B5114C">
      <w:pPr>
        <w:pStyle w:val="TOC2"/>
        <w:tabs>
          <w:tab w:val="left" w:pos="660"/>
          <w:tab w:val="right" w:leader="dot" w:pos="8630"/>
        </w:tabs>
        <w:rPr>
          <w:rFonts w:eastAsiaTheme="majorEastAsia" w:cstheme="majorBidi"/>
          <w:b/>
          <w:bCs/>
          <w:color w:val="00A0B8" w:themeColor="accent1"/>
          <w:sz w:val="30"/>
        </w:rPr>
      </w:pPr>
      <w:hyperlink w:anchor="_Toc141271959" w:history="1">
        <w:r w:rsidRPr="00A9296B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noProof/>
            <w:color w:val="auto"/>
            <w:kern w:val="2"/>
            <w:sz w:val="22"/>
            <w:szCs w:val="22"/>
            <w:lang w:val="id-ID" w:eastAsia="id-ID"/>
            <w14:ligatures w14:val="standardContextual"/>
          </w:rPr>
          <w:tab/>
        </w:r>
        <w:r w:rsidRPr="00A9296B">
          <w:rPr>
            <w:rStyle w:val="Hyperlink"/>
            <w:noProof/>
          </w:rPr>
          <w:t>Penilaian Hasil Pemodelan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_Toc141271959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  <w:r w:rsidR="00CA5395">
        <w:fldChar w:fldCharType="end"/>
      </w:r>
      <w:r w:rsidR="003D74B6">
        <w:br w:type="page"/>
      </w:r>
    </w:p>
    <w:p w14:paraId="7A4AE463" w14:textId="61F9A489" w:rsidR="00282B29" w:rsidRPr="000D6CE6" w:rsidRDefault="00DA16D0" w:rsidP="000D6CE6">
      <w:pPr>
        <w:pStyle w:val="Heading1"/>
      </w:pPr>
      <w:bookmarkStart w:id="6" w:name="_Toc141271930"/>
      <w:r w:rsidRPr="000D6CE6">
        <w:lastRenderedPageBreak/>
        <w:t>BUKTI 1</w:t>
      </w:r>
      <w:r w:rsidR="000D6CE6">
        <w:t>-ADS</w:t>
      </w:r>
      <w:bookmarkEnd w:id="6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60"/>
        <w:gridCol w:w="284"/>
        <w:gridCol w:w="5486"/>
      </w:tblGrid>
      <w:tr w:rsidR="000D6CE6" w:rsidRPr="000D6CE6" w14:paraId="358EA11F" w14:textId="77777777" w:rsidTr="000D6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68D6F50D" w14:textId="77777777" w:rsidR="000D6CE6" w:rsidRPr="000D6CE6" w:rsidRDefault="000D6CE6" w:rsidP="00DA16D0">
            <w:pPr>
              <w:rPr>
                <w:sz w:val="2"/>
                <w:szCs w:val="2"/>
              </w:rPr>
            </w:pPr>
          </w:p>
        </w:tc>
        <w:tc>
          <w:tcPr>
            <w:tcW w:w="236" w:type="dxa"/>
          </w:tcPr>
          <w:p w14:paraId="1983E35E" w14:textId="77777777" w:rsidR="000D6CE6" w:rsidRPr="000D6CE6" w:rsidRDefault="000D6CE6" w:rsidP="00DA16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tcW w:w="5516" w:type="dxa"/>
          </w:tcPr>
          <w:p w14:paraId="73B65959" w14:textId="77777777" w:rsidR="000D6CE6" w:rsidRPr="000D6CE6" w:rsidRDefault="000D6CE6" w:rsidP="00DA16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</w:tr>
      <w:tr w:rsidR="000D6CE6" w14:paraId="351D8855" w14:textId="77777777" w:rsidTr="000D6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3BC7EA6B" w14:textId="1F50CED0" w:rsidR="000D6CE6" w:rsidRPr="000D6CE6" w:rsidRDefault="000D6CE6" w:rsidP="00DA16D0">
            <w:pPr>
              <w:rPr>
                <w:sz w:val="28"/>
                <w:szCs w:val="28"/>
              </w:rPr>
            </w:pPr>
            <w:r w:rsidRPr="000D6CE6">
              <w:rPr>
                <w:sz w:val="28"/>
                <w:szCs w:val="28"/>
              </w:rPr>
              <w:t>Kode Unit</w:t>
            </w:r>
          </w:p>
        </w:tc>
        <w:tc>
          <w:tcPr>
            <w:tcW w:w="236" w:type="dxa"/>
          </w:tcPr>
          <w:p w14:paraId="7F78E1A2" w14:textId="61959FEC" w:rsidR="000D6CE6" w:rsidRPr="000D6CE6" w:rsidRDefault="000D6CE6" w:rsidP="00DA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D6CE6">
              <w:rPr>
                <w:sz w:val="28"/>
                <w:szCs w:val="28"/>
              </w:rPr>
              <w:t>:</w:t>
            </w:r>
          </w:p>
        </w:tc>
        <w:tc>
          <w:tcPr>
            <w:tcW w:w="5516" w:type="dxa"/>
          </w:tcPr>
          <w:p w14:paraId="5B751117" w14:textId="26367312" w:rsidR="000D6CE6" w:rsidRPr="000D6CE6" w:rsidRDefault="000D6CE6" w:rsidP="000D6CE6">
            <w:pPr>
              <w:tabs>
                <w:tab w:val="left" w:pos="41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D6CE6">
              <w:rPr>
                <w:sz w:val="28"/>
                <w:szCs w:val="28"/>
              </w:rPr>
              <w:t>J.62DMI00.004.1</w:t>
            </w:r>
          </w:p>
        </w:tc>
      </w:tr>
      <w:tr w:rsidR="000D6CE6" w14:paraId="102D6856" w14:textId="77777777" w:rsidTr="000D6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738CF7B5" w14:textId="3EDD9AFD" w:rsidR="000D6CE6" w:rsidRPr="000D6CE6" w:rsidRDefault="000D6CE6" w:rsidP="00DA16D0">
            <w:pPr>
              <w:rPr>
                <w:sz w:val="28"/>
                <w:szCs w:val="28"/>
              </w:rPr>
            </w:pPr>
            <w:r w:rsidRPr="000D6CE6">
              <w:rPr>
                <w:sz w:val="28"/>
                <w:szCs w:val="28"/>
              </w:rPr>
              <w:t>Judul Unit</w:t>
            </w:r>
          </w:p>
        </w:tc>
        <w:tc>
          <w:tcPr>
            <w:tcW w:w="236" w:type="dxa"/>
          </w:tcPr>
          <w:p w14:paraId="0207C8E7" w14:textId="568FB167" w:rsidR="000D6CE6" w:rsidRPr="000D6CE6" w:rsidRDefault="000D6CE6" w:rsidP="00DA1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D6CE6">
              <w:rPr>
                <w:sz w:val="28"/>
                <w:szCs w:val="28"/>
              </w:rPr>
              <w:t>:</w:t>
            </w:r>
          </w:p>
        </w:tc>
        <w:tc>
          <w:tcPr>
            <w:tcW w:w="5516" w:type="dxa"/>
          </w:tcPr>
          <w:p w14:paraId="7FB2F9FD" w14:textId="70C04E43" w:rsidR="000D6CE6" w:rsidRPr="000D6CE6" w:rsidRDefault="000D6CE6" w:rsidP="00DA1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D6CE6">
              <w:rPr>
                <w:sz w:val="28"/>
                <w:szCs w:val="28"/>
              </w:rPr>
              <w:t>Mengumpulkan Data</w:t>
            </w:r>
          </w:p>
        </w:tc>
      </w:tr>
    </w:tbl>
    <w:p w14:paraId="72D798AA" w14:textId="1883E0F0" w:rsidR="00DA16D0" w:rsidRPr="0036134B" w:rsidRDefault="0036134B" w:rsidP="00DA16D0">
      <w:pPr>
        <w:rPr>
          <w:b/>
          <w:bCs/>
        </w:rPr>
      </w:pPr>
      <w:r w:rsidRPr="0036134B">
        <w:rPr>
          <w:b/>
          <w:bCs/>
        </w:rPr>
        <w:t>Deskripsi:</w:t>
      </w:r>
    </w:p>
    <w:p w14:paraId="72315F76" w14:textId="354F32A5" w:rsidR="0036134B" w:rsidRDefault="0036134B" w:rsidP="00DA16D0">
      <w:r>
        <w:t>Bukti ini berhubungan dengan pengetahuan, keterampilan, dan sikap kerja yang dibutuhkan dalam mengumpulkan data untuk data science.</w:t>
      </w:r>
    </w:p>
    <w:p w14:paraId="2DC3E76E" w14:textId="791A13DE" w:rsidR="0036134B" w:rsidRPr="0036134B" w:rsidRDefault="0036134B" w:rsidP="00DA16D0">
      <w:pPr>
        <w:rPr>
          <w:b/>
          <w:bCs/>
        </w:rPr>
      </w:pPr>
      <w:r w:rsidRPr="0036134B">
        <w:rPr>
          <w:b/>
          <w:bCs/>
        </w:rPr>
        <w:t>Langkah Kerja:</w:t>
      </w:r>
    </w:p>
    <w:p w14:paraId="5B6BDDC0" w14:textId="0CD44CD5" w:rsidR="0036134B" w:rsidRDefault="0036134B" w:rsidP="0036134B">
      <w:pPr>
        <w:pStyle w:val="ListParagraph"/>
        <w:numPr>
          <w:ilvl w:val="0"/>
          <w:numId w:val="12"/>
        </w:numPr>
      </w:pPr>
      <w:r>
        <w:t>Menentukan kebutuhan data</w:t>
      </w:r>
    </w:p>
    <w:p w14:paraId="1BE4FDC5" w14:textId="66C6B70F" w:rsidR="0036134B" w:rsidRDefault="0036134B" w:rsidP="0036134B">
      <w:pPr>
        <w:pStyle w:val="ListParagraph"/>
        <w:numPr>
          <w:ilvl w:val="0"/>
          <w:numId w:val="12"/>
        </w:numPr>
      </w:pPr>
      <w:r>
        <w:t>Mengambil data</w:t>
      </w:r>
    </w:p>
    <w:p w14:paraId="20D4853E" w14:textId="504C2D6F" w:rsidR="0036134B" w:rsidRDefault="0036134B" w:rsidP="0036134B">
      <w:pPr>
        <w:pStyle w:val="ListParagraph"/>
        <w:numPr>
          <w:ilvl w:val="0"/>
          <w:numId w:val="12"/>
        </w:numPr>
      </w:pPr>
      <w:r>
        <w:t>Mengintegrasikan data</w:t>
      </w:r>
    </w:p>
    <w:p w14:paraId="2FA71009" w14:textId="3313AC94" w:rsidR="0036134B" w:rsidRPr="0036134B" w:rsidRDefault="0036134B" w:rsidP="0036134B">
      <w:pPr>
        <w:rPr>
          <w:b/>
          <w:bCs/>
        </w:rPr>
      </w:pPr>
      <w:r w:rsidRPr="0036134B">
        <w:rPr>
          <w:b/>
          <w:bCs/>
        </w:rPr>
        <w:t>Peralatan dan Perlengkapan:</w:t>
      </w:r>
    </w:p>
    <w:p w14:paraId="03206ADB" w14:textId="18297464" w:rsidR="0036134B" w:rsidRDefault="0036134B" w:rsidP="0036134B">
      <w:pPr>
        <w:pStyle w:val="ListParagraph"/>
        <w:numPr>
          <w:ilvl w:val="0"/>
          <w:numId w:val="13"/>
        </w:numPr>
      </w:pPr>
      <w:r>
        <w:t>Peralatan</w:t>
      </w:r>
    </w:p>
    <w:p w14:paraId="0EBAA821" w14:textId="2861E9B3" w:rsidR="0036134B" w:rsidRDefault="0036134B" w:rsidP="0036134B">
      <w:pPr>
        <w:pStyle w:val="ListParagraph"/>
        <w:numPr>
          <w:ilvl w:val="1"/>
          <w:numId w:val="13"/>
        </w:numPr>
      </w:pPr>
      <w:r>
        <w:t>Komputer</w:t>
      </w:r>
    </w:p>
    <w:p w14:paraId="1566AD37" w14:textId="43367941" w:rsidR="0036134B" w:rsidRDefault="0036134B" w:rsidP="0036134B">
      <w:pPr>
        <w:pStyle w:val="ListParagraph"/>
        <w:numPr>
          <w:ilvl w:val="0"/>
          <w:numId w:val="13"/>
        </w:numPr>
      </w:pPr>
      <w:r>
        <w:t>Perlengkapan</w:t>
      </w:r>
    </w:p>
    <w:p w14:paraId="2E07E5B9" w14:textId="5DC3E136" w:rsidR="0036134B" w:rsidRDefault="0036134B" w:rsidP="0036134B">
      <w:pPr>
        <w:pStyle w:val="ListParagraph"/>
        <w:numPr>
          <w:ilvl w:val="1"/>
          <w:numId w:val="13"/>
        </w:numPr>
      </w:pPr>
      <w:r>
        <w:t>Aplikasi pengubah teks</w:t>
      </w:r>
    </w:p>
    <w:p w14:paraId="2AAA562F" w14:textId="6FC84489" w:rsidR="0036134B" w:rsidRDefault="0036134B" w:rsidP="0036134B">
      <w:pPr>
        <w:pStyle w:val="ListParagraph"/>
        <w:numPr>
          <w:ilvl w:val="1"/>
          <w:numId w:val="13"/>
        </w:numPr>
      </w:pPr>
      <w:r>
        <w:t>Aplikasi basis data</w:t>
      </w:r>
    </w:p>
    <w:p w14:paraId="46B9C0CC" w14:textId="198EB73E" w:rsidR="0036134B" w:rsidRDefault="0036134B" w:rsidP="0036134B">
      <w:pPr>
        <w:pStyle w:val="ListParagraph"/>
        <w:numPr>
          <w:ilvl w:val="1"/>
          <w:numId w:val="13"/>
        </w:numPr>
      </w:pPr>
      <w:r>
        <w:t>Tools pengambilan data</w:t>
      </w:r>
    </w:p>
    <w:p w14:paraId="4F832531" w14:textId="4D544822" w:rsidR="000D6CE6" w:rsidRDefault="00CA5395" w:rsidP="00EA0096">
      <w:pPr>
        <w:pStyle w:val="Heading2"/>
      </w:pPr>
      <w:bookmarkStart w:id="7" w:name="_Toc141271931"/>
      <w:r>
        <w:t>Kebutuhan Data</w:t>
      </w:r>
      <w:bookmarkEnd w:id="7"/>
    </w:p>
    <w:p w14:paraId="41DFBFBE" w14:textId="7E668AC9" w:rsidR="00EA0096" w:rsidRPr="0036134B" w:rsidRDefault="0036134B" w:rsidP="00EA0096">
      <w:pPr>
        <w:rPr>
          <w:b/>
          <w:bCs/>
        </w:rPr>
      </w:pPr>
      <w:r w:rsidRPr="0036134B">
        <w:rPr>
          <w:b/>
          <w:bCs/>
        </w:rPr>
        <w:t>Instruksi Kerja:</w:t>
      </w:r>
    </w:p>
    <w:p w14:paraId="4A75C597" w14:textId="2F927306" w:rsidR="0036134B" w:rsidRDefault="0036134B" w:rsidP="0036134B">
      <w:pPr>
        <w:pStyle w:val="ListParagraph"/>
        <w:numPr>
          <w:ilvl w:val="0"/>
          <w:numId w:val="14"/>
        </w:numPr>
      </w:pPr>
      <w:r>
        <w:t>Identifikasi kebutuhan data sesuai tujuan teknis data science</w:t>
      </w:r>
    </w:p>
    <w:p w14:paraId="3E7B477B" w14:textId="7FDF2659" w:rsidR="0036134B" w:rsidRDefault="0036134B" w:rsidP="0036134B">
      <w:pPr>
        <w:pStyle w:val="ListParagraph"/>
        <w:numPr>
          <w:ilvl w:val="0"/>
          <w:numId w:val="14"/>
        </w:numPr>
      </w:pPr>
      <w:r>
        <w:t xml:space="preserve">Periksa ketersediaan </w:t>
      </w:r>
      <w:r w:rsidR="007C312F">
        <w:t xml:space="preserve">data berdasarkan </w:t>
      </w:r>
      <w:r>
        <w:t>kebutuhan data sesuai aturan yang berlaku</w:t>
      </w:r>
    </w:p>
    <w:p w14:paraId="765FF2E5" w14:textId="52390FA5" w:rsidR="0036134B" w:rsidRDefault="0036134B" w:rsidP="0036134B">
      <w:pPr>
        <w:pStyle w:val="ListParagraph"/>
        <w:numPr>
          <w:ilvl w:val="0"/>
          <w:numId w:val="14"/>
        </w:numPr>
      </w:pPr>
      <w:r>
        <w:t xml:space="preserve">Tentukan </w:t>
      </w:r>
      <w:r w:rsidR="007C312F">
        <w:t>volume data</w:t>
      </w:r>
      <w:r>
        <w:t xml:space="preserve"> </w:t>
      </w:r>
      <w:r w:rsidR="007C312F">
        <w:t xml:space="preserve">berdasarkan </w:t>
      </w:r>
      <w:r>
        <w:t>kebutuhan data sesuai tujuan teknis data science</w:t>
      </w:r>
    </w:p>
    <w:p w14:paraId="3985C326" w14:textId="5B6F785D" w:rsidR="00EA0096" w:rsidRDefault="00EA0096" w:rsidP="003D74B6">
      <w:pPr>
        <w:pStyle w:val="Heading3"/>
      </w:pPr>
      <w:r>
        <w:t>Tujuan teknis data science</w:t>
      </w:r>
    </w:p>
    <w:p w14:paraId="16BF00F0" w14:textId="15DE0F9E" w:rsidR="00EA0096" w:rsidRDefault="003D74B6" w:rsidP="003D74B6">
      <w:r>
        <w:t>…………………………………………………………………………………………………………………………………………………………………………</w:t>
      </w:r>
    </w:p>
    <w:p w14:paraId="58DA945F" w14:textId="547ADF85" w:rsidR="003D74B6" w:rsidRDefault="003D74B6" w:rsidP="003D74B6">
      <w:r>
        <w:t>…………………………………………………………………………………………………………………………………………………………………………</w:t>
      </w:r>
    </w:p>
    <w:p w14:paraId="419EF9FE" w14:textId="0AE96D5A" w:rsidR="003D74B6" w:rsidRDefault="003D74B6" w:rsidP="003D74B6">
      <w:r>
        <w:t>…………………………………………………………………………………………………………………………………………………………………………</w:t>
      </w:r>
    </w:p>
    <w:p w14:paraId="12FE9955" w14:textId="436CD5C2" w:rsidR="00EA0096" w:rsidRDefault="00EA0096" w:rsidP="003D74B6">
      <w:pPr>
        <w:pStyle w:val="Heading3"/>
      </w:pPr>
      <w:r>
        <w:t>Kebutuhan data</w:t>
      </w:r>
    </w:p>
    <w:p w14:paraId="17DDF714" w14:textId="77777777" w:rsidR="003D74B6" w:rsidRDefault="003D74B6" w:rsidP="003D74B6">
      <w:r>
        <w:t>…………………………………………………………………………………………………………………………………………………………………………</w:t>
      </w:r>
    </w:p>
    <w:p w14:paraId="395C7F6D" w14:textId="77777777" w:rsidR="003D74B6" w:rsidRDefault="003D74B6" w:rsidP="003D74B6">
      <w:r>
        <w:t>…………………………………………………………………………………………………………………………………………………………………………</w:t>
      </w:r>
    </w:p>
    <w:p w14:paraId="2C91452D" w14:textId="77777777" w:rsidR="003D74B6" w:rsidRDefault="003D74B6" w:rsidP="003D74B6">
      <w:r>
        <w:t>…………………………………………………………………………………………………………………………………………………………………………</w:t>
      </w:r>
    </w:p>
    <w:p w14:paraId="22947E45" w14:textId="33A4BDBF" w:rsidR="00EA0096" w:rsidRDefault="00EA0096" w:rsidP="003D74B6">
      <w:pPr>
        <w:pStyle w:val="Heading3"/>
      </w:pPr>
      <w:r>
        <w:lastRenderedPageBreak/>
        <w:t>Ketersediaan data</w:t>
      </w:r>
    </w:p>
    <w:p w14:paraId="5C179B40" w14:textId="77777777" w:rsidR="003D74B6" w:rsidRDefault="003D74B6" w:rsidP="003D74B6">
      <w:r>
        <w:t>…………………………………………………………………………………………………………………………………………………………………………</w:t>
      </w:r>
    </w:p>
    <w:p w14:paraId="10ABC02B" w14:textId="77777777" w:rsidR="003D74B6" w:rsidRDefault="003D74B6" w:rsidP="003D74B6">
      <w:r>
        <w:t>…………………………………………………………………………………………………………………………………………………………………………</w:t>
      </w:r>
    </w:p>
    <w:p w14:paraId="4EB06BBE" w14:textId="6BEEC3D2" w:rsidR="00EA0096" w:rsidRDefault="003D74B6" w:rsidP="003D74B6">
      <w:r>
        <w:t>…………………………………………………………………………………………………………………………………………………………………………</w:t>
      </w:r>
    </w:p>
    <w:p w14:paraId="7A74DF35" w14:textId="428060FC" w:rsidR="00EA0096" w:rsidRDefault="00EA0096" w:rsidP="003D74B6">
      <w:pPr>
        <w:pStyle w:val="Heading3"/>
      </w:pPr>
      <w:r>
        <w:t>Volume data</w:t>
      </w:r>
    </w:p>
    <w:p w14:paraId="41DB4441" w14:textId="77777777" w:rsidR="003D74B6" w:rsidRDefault="003D74B6" w:rsidP="003D74B6">
      <w:r>
        <w:t>…………………………………………………………………………………………………………………………………………………………………………</w:t>
      </w:r>
    </w:p>
    <w:p w14:paraId="13D639EC" w14:textId="77777777" w:rsidR="003D74B6" w:rsidRDefault="003D74B6" w:rsidP="003D74B6">
      <w:r>
        <w:t>…………………………………………………………………………………………………………………………………………………………………………</w:t>
      </w:r>
    </w:p>
    <w:p w14:paraId="1C78D114" w14:textId="77777777" w:rsidR="003D74B6" w:rsidRDefault="003D74B6" w:rsidP="003D74B6">
      <w:r>
        <w:t>…………………………………………………………………………………………………………………………………………………………………………</w:t>
      </w:r>
    </w:p>
    <w:p w14:paraId="474C0DFF" w14:textId="616F4431" w:rsidR="00EA0096" w:rsidRDefault="00CA5395" w:rsidP="00EA0096">
      <w:pPr>
        <w:pStyle w:val="Heading2"/>
      </w:pPr>
      <w:bookmarkStart w:id="8" w:name="_Toc141271932"/>
      <w:r>
        <w:t>Pengambilan Data</w:t>
      </w:r>
      <w:bookmarkEnd w:id="8"/>
    </w:p>
    <w:p w14:paraId="6CFA8411" w14:textId="77777777" w:rsidR="00AC512D" w:rsidRPr="0036134B" w:rsidRDefault="00AC512D" w:rsidP="00AC512D">
      <w:pPr>
        <w:rPr>
          <w:b/>
          <w:bCs/>
        </w:rPr>
      </w:pPr>
      <w:r w:rsidRPr="0036134B">
        <w:rPr>
          <w:b/>
          <w:bCs/>
        </w:rPr>
        <w:t>Instruksi Kerja:</w:t>
      </w:r>
    </w:p>
    <w:p w14:paraId="4B916196" w14:textId="63F2FED6" w:rsidR="00AC512D" w:rsidRDefault="00AC512D" w:rsidP="00AC512D">
      <w:pPr>
        <w:pStyle w:val="ListParagraph"/>
        <w:numPr>
          <w:ilvl w:val="0"/>
          <w:numId w:val="14"/>
        </w:numPr>
      </w:pPr>
      <w:r>
        <w:t>Identifikasi metode dan tools pengambilan data sesuai tujuan teknis data science</w:t>
      </w:r>
    </w:p>
    <w:p w14:paraId="091B767B" w14:textId="1184FE2E" w:rsidR="00AC512D" w:rsidRDefault="00AC512D" w:rsidP="00AC512D">
      <w:pPr>
        <w:pStyle w:val="ListParagraph"/>
        <w:numPr>
          <w:ilvl w:val="0"/>
          <w:numId w:val="14"/>
        </w:numPr>
      </w:pPr>
      <w:r>
        <w:t>Tentukan tools pengambilan data sesuai tujuan teknis data science</w:t>
      </w:r>
    </w:p>
    <w:p w14:paraId="4FC185EF" w14:textId="2158099D" w:rsidR="00AC512D" w:rsidRDefault="00AC512D" w:rsidP="00AC512D">
      <w:pPr>
        <w:pStyle w:val="ListParagraph"/>
        <w:numPr>
          <w:ilvl w:val="0"/>
          <w:numId w:val="14"/>
        </w:numPr>
      </w:pPr>
      <w:r>
        <w:t>Siapkan tools pengambilan data sesuai tujuan teknis data science</w:t>
      </w:r>
    </w:p>
    <w:p w14:paraId="3C02B241" w14:textId="518B227C" w:rsidR="00AC512D" w:rsidRDefault="00AC512D" w:rsidP="00AC512D">
      <w:pPr>
        <w:pStyle w:val="ListParagraph"/>
        <w:numPr>
          <w:ilvl w:val="0"/>
          <w:numId w:val="14"/>
        </w:numPr>
      </w:pPr>
      <w:r>
        <w:t>Jalankan proses pengambilan data sesuai dengan tools yang telah disiapkan</w:t>
      </w:r>
    </w:p>
    <w:p w14:paraId="78DFCBF2" w14:textId="5225A008" w:rsidR="00AC512D" w:rsidRDefault="00EF2882" w:rsidP="00AC512D">
      <w:pPr>
        <w:pStyle w:val="Heading3"/>
        <w:numPr>
          <w:ilvl w:val="0"/>
          <w:numId w:val="15"/>
        </w:numPr>
        <w:ind w:left="426" w:hanging="426"/>
      </w:pPr>
      <w:r>
        <w:t>Metode dan tools pengambilan data</w:t>
      </w:r>
    </w:p>
    <w:p w14:paraId="3CA00A16" w14:textId="77777777" w:rsidR="00AC512D" w:rsidRDefault="00AC512D" w:rsidP="00AC512D">
      <w:r>
        <w:t>…………………………………………………………………………………………………………………………………………………………………………</w:t>
      </w:r>
    </w:p>
    <w:p w14:paraId="62AFBB8B" w14:textId="77777777" w:rsidR="00AC512D" w:rsidRDefault="00AC512D" w:rsidP="00AC512D">
      <w:r>
        <w:t>…………………………………………………………………………………………………………………………………………………………………………</w:t>
      </w:r>
    </w:p>
    <w:p w14:paraId="0ABA9D44" w14:textId="77777777" w:rsidR="00AC512D" w:rsidRDefault="00AC512D" w:rsidP="00AC512D">
      <w:r>
        <w:t>…………………………………………………………………………………………………………………………………………………………………………</w:t>
      </w:r>
    </w:p>
    <w:p w14:paraId="053005A0" w14:textId="4DF17800" w:rsidR="00EF2882" w:rsidRDefault="00EF2882" w:rsidP="00EF2882">
      <w:pPr>
        <w:pStyle w:val="Heading3"/>
        <w:numPr>
          <w:ilvl w:val="0"/>
          <w:numId w:val="15"/>
        </w:numPr>
        <w:ind w:left="426" w:hanging="426"/>
      </w:pPr>
      <w:r>
        <w:t xml:space="preserve">Penyiapan </w:t>
      </w:r>
      <w:r>
        <w:t>tools pengambilan data</w:t>
      </w:r>
    </w:p>
    <w:p w14:paraId="1E548E1D" w14:textId="77777777" w:rsidR="00EF2882" w:rsidRDefault="00EF2882" w:rsidP="00EF2882">
      <w:r>
        <w:t>…………………………………………………………………………………………………………………………………………………………………………</w:t>
      </w:r>
    </w:p>
    <w:p w14:paraId="2CDCB0D9" w14:textId="77777777" w:rsidR="00EF2882" w:rsidRDefault="00EF2882" w:rsidP="00EF2882">
      <w:r>
        <w:t>…………………………………………………………………………………………………………………………………………………………………………</w:t>
      </w:r>
    </w:p>
    <w:p w14:paraId="29794528" w14:textId="77777777" w:rsidR="00EF2882" w:rsidRDefault="00EF2882" w:rsidP="00EF2882">
      <w:r>
        <w:t>…………………………………………………………………………………………………………………………………………………………………………</w:t>
      </w:r>
    </w:p>
    <w:p w14:paraId="5A458EE0" w14:textId="272ACACE" w:rsidR="00EF2882" w:rsidRDefault="00EF2882" w:rsidP="00EF2882">
      <w:pPr>
        <w:pStyle w:val="Heading3"/>
        <w:numPr>
          <w:ilvl w:val="0"/>
          <w:numId w:val="15"/>
        </w:numPr>
        <w:ind w:left="426" w:hanging="426"/>
      </w:pPr>
      <w:r>
        <w:t xml:space="preserve">Proses </w:t>
      </w:r>
      <w:r>
        <w:t>pengambilan data</w:t>
      </w:r>
    </w:p>
    <w:p w14:paraId="39870915" w14:textId="77777777" w:rsidR="00EF2882" w:rsidRDefault="00EF2882" w:rsidP="00EF2882">
      <w:r>
        <w:t>…………………………………………………………………………………………………………………………………………………………………………</w:t>
      </w:r>
    </w:p>
    <w:p w14:paraId="0C743F14" w14:textId="77777777" w:rsidR="00EF2882" w:rsidRDefault="00EF2882" w:rsidP="00EF2882">
      <w:r>
        <w:t>…………………………………………………………………………………………………………………………………………………………………………</w:t>
      </w:r>
    </w:p>
    <w:p w14:paraId="62A48A93" w14:textId="77777777" w:rsidR="00EF2882" w:rsidRDefault="00EF2882" w:rsidP="00EF2882">
      <w:r>
        <w:t>…………………………………………………………………………………………………………………………………………………………………………</w:t>
      </w:r>
    </w:p>
    <w:p w14:paraId="330A7435" w14:textId="12DC287F" w:rsidR="00EA0096" w:rsidRDefault="00CA5395" w:rsidP="00EA0096">
      <w:pPr>
        <w:pStyle w:val="Heading2"/>
      </w:pPr>
      <w:bookmarkStart w:id="9" w:name="_Toc141271933"/>
      <w:r>
        <w:t>Pengintegrasian Data</w:t>
      </w:r>
      <w:bookmarkEnd w:id="9"/>
    </w:p>
    <w:p w14:paraId="1B33C8A0" w14:textId="77777777" w:rsidR="00EF2882" w:rsidRPr="0036134B" w:rsidRDefault="00EF2882" w:rsidP="00EF2882">
      <w:pPr>
        <w:rPr>
          <w:b/>
          <w:bCs/>
        </w:rPr>
      </w:pPr>
      <w:r w:rsidRPr="0036134B">
        <w:rPr>
          <w:b/>
          <w:bCs/>
        </w:rPr>
        <w:t>Instruksi Kerja:</w:t>
      </w:r>
    </w:p>
    <w:p w14:paraId="129FC987" w14:textId="52EEFA85" w:rsidR="00EF2882" w:rsidRDefault="00EF2882" w:rsidP="00EF2882">
      <w:pPr>
        <w:pStyle w:val="ListParagraph"/>
        <w:numPr>
          <w:ilvl w:val="0"/>
          <w:numId w:val="14"/>
        </w:numPr>
      </w:pPr>
      <w:r>
        <w:t>Periksa integritas data sesuai tujuan teknis data sciene</w:t>
      </w:r>
    </w:p>
    <w:p w14:paraId="673309F2" w14:textId="0C9A9432" w:rsidR="00EF2882" w:rsidRDefault="00EF2882" w:rsidP="00EF2882">
      <w:pPr>
        <w:pStyle w:val="ListParagraph"/>
        <w:numPr>
          <w:ilvl w:val="0"/>
          <w:numId w:val="14"/>
        </w:numPr>
      </w:pPr>
      <w:r>
        <w:lastRenderedPageBreak/>
        <w:t>Integrasikan data sesuai tujuan teknis data science</w:t>
      </w:r>
    </w:p>
    <w:p w14:paraId="17030880" w14:textId="7D3924CF" w:rsidR="00EF2882" w:rsidRDefault="00EF2882" w:rsidP="00EF2882">
      <w:pPr>
        <w:pStyle w:val="Heading3"/>
        <w:numPr>
          <w:ilvl w:val="0"/>
          <w:numId w:val="16"/>
        </w:numPr>
        <w:ind w:left="426" w:hanging="426"/>
      </w:pPr>
      <w:r>
        <w:t>Pemeriksaan integritas data</w:t>
      </w:r>
    </w:p>
    <w:p w14:paraId="6A69E2C6" w14:textId="77777777" w:rsidR="00EF2882" w:rsidRDefault="00EF2882" w:rsidP="00EF2882">
      <w:r>
        <w:t>…………………………………………………………………………………………………………………………………………………………………………</w:t>
      </w:r>
    </w:p>
    <w:p w14:paraId="7B2DC2AF" w14:textId="77777777" w:rsidR="00EF2882" w:rsidRDefault="00EF2882" w:rsidP="00EF2882">
      <w:r>
        <w:t>…………………………………………………………………………………………………………………………………………………………………………</w:t>
      </w:r>
    </w:p>
    <w:p w14:paraId="25929DF9" w14:textId="77777777" w:rsidR="00EF2882" w:rsidRDefault="00EF2882" w:rsidP="00EF2882">
      <w:r>
        <w:t>…………………………………………………………………………………………………………………………………………………………………………</w:t>
      </w:r>
    </w:p>
    <w:p w14:paraId="7BD609E2" w14:textId="28FB3205" w:rsidR="00EF2882" w:rsidRDefault="00EF2882" w:rsidP="00EF2882">
      <w:pPr>
        <w:pStyle w:val="Heading3"/>
        <w:numPr>
          <w:ilvl w:val="0"/>
          <w:numId w:val="16"/>
        </w:numPr>
        <w:ind w:left="426" w:hanging="426"/>
      </w:pPr>
      <w:r>
        <w:t xml:space="preserve">Pengintegrasian </w:t>
      </w:r>
      <w:r>
        <w:t>data</w:t>
      </w:r>
    </w:p>
    <w:p w14:paraId="5D461B36" w14:textId="77777777" w:rsidR="00EF2882" w:rsidRDefault="00EF2882" w:rsidP="00EF2882">
      <w:r>
        <w:t>…………………………………………………………………………………………………………………………………………………………………………</w:t>
      </w:r>
    </w:p>
    <w:p w14:paraId="658EC70C" w14:textId="77777777" w:rsidR="00EF2882" w:rsidRDefault="00EF2882" w:rsidP="00EF2882">
      <w:r>
        <w:t>…………………………………………………………………………………………………………………………………………………………………………</w:t>
      </w:r>
    </w:p>
    <w:p w14:paraId="31770ECC" w14:textId="77777777" w:rsidR="00EF2882" w:rsidRDefault="00EF2882" w:rsidP="00EF2882">
      <w:r>
        <w:t>…………………………………………………………………………………………………………………………………………………………………………</w:t>
      </w:r>
    </w:p>
    <w:p w14:paraId="6E38FC4B" w14:textId="23DA7D8F" w:rsidR="000B6C44" w:rsidRDefault="000B6C44">
      <w:r>
        <w:br w:type="page"/>
      </w:r>
    </w:p>
    <w:p w14:paraId="40410922" w14:textId="217D5C2A" w:rsidR="000B6C44" w:rsidRPr="000D6CE6" w:rsidRDefault="000B6C44" w:rsidP="000B6C44">
      <w:pPr>
        <w:pStyle w:val="Heading1"/>
      </w:pPr>
      <w:bookmarkStart w:id="10" w:name="_Toc141271934"/>
      <w:r w:rsidRPr="000D6CE6">
        <w:lastRenderedPageBreak/>
        <w:t xml:space="preserve">BUKTI </w:t>
      </w:r>
      <w:r>
        <w:t>2</w:t>
      </w:r>
      <w:r>
        <w:t>-ADS</w:t>
      </w:r>
      <w:bookmarkEnd w:id="10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60"/>
        <w:gridCol w:w="284"/>
        <w:gridCol w:w="5486"/>
      </w:tblGrid>
      <w:tr w:rsidR="000B6C44" w:rsidRPr="000D6CE6" w14:paraId="0D050596" w14:textId="77777777" w:rsidTr="00130E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1A082BC4" w14:textId="77777777" w:rsidR="000B6C44" w:rsidRPr="000D6CE6" w:rsidRDefault="000B6C44" w:rsidP="00130E8C">
            <w:pPr>
              <w:rPr>
                <w:sz w:val="2"/>
                <w:szCs w:val="2"/>
              </w:rPr>
            </w:pPr>
          </w:p>
        </w:tc>
        <w:tc>
          <w:tcPr>
            <w:tcW w:w="236" w:type="dxa"/>
          </w:tcPr>
          <w:p w14:paraId="4683C83B" w14:textId="77777777" w:rsidR="000B6C44" w:rsidRPr="000D6CE6" w:rsidRDefault="000B6C44" w:rsidP="00130E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tcW w:w="5516" w:type="dxa"/>
          </w:tcPr>
          <w:p w14:paraId="48A56AF5" w14:textId="77777777" w:rsidR="000B6C44" w:rsidRPr="000D6CE6" w:rsidRDefault="000B6C44" w:rsidP="00130E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</w:tr>
      <w:tr w:rsidR="000B6C44" w14:paraId="3DD8B0BB" w14:textId="77777777" w:rsidTr="0013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14B3F109" w14:textId="77777777" w:rsidR="000B6C44" w:rsidRPr="000D6CE6" w:rsidRDefault="000B6C44" w:rsidP="00130E8C">
            <w:pPr>
              <w:rPr>
                <w:sz w:val="28"/>
                <w:szCs w:val="28"/>
              </w:rPr>
            </w:pPr>
            <w:r w:rsidRPr="000D6CE6">
              <w:rPr>
                <w:sz w:val="28"/>
                <w:szCs w:val="28"/>
              </w:rPr>
              <w:t>Kode Unit</w:t>
            </w:r>
          </w:p>
        </w:tc>
        <w:tc>
          <w:tcPr>
            <w:tcW w:w="236" w:type="dxa"/>
          </w:tcPr>
          <w:p w14:paraId="563299D2" w14:textId="77777777" w:rsidR="000B6C44" w:rsidRPr="000D6CE6" w:rsidRDefault="000B6C44" w:rsidP="00130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D6CE6">
              <w:rPr>
                <w:sz w:val="28"/>
                <w:szCs w:val="28"/>
              </w:rPr>
              <w:t>:</w:t>
            </w:r>
          </w:p>
        </w:tc>
        <w:tc>
          <w:tcPr>
            <w:tcW w:w="5516" w:type="dxa"/>
          </w:tcPr>
          <w:p w14:paraId="6E43E5ED" w14:textId="445243F6" w:rsidR="000B6C44" w:rsidRPr="000D6CE6" w:rsidRDefault="000B6C44" w:rsidP="00130E8C">
            <w:pPr>
              <w:tabs>
                <w:tab w:val="left" w:pos="41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D6CE6">
              <w:rPr>
                <w:sz w:val="28"/>
                <w:szCs w:val="28"/>
              </w:rPr>
              <w:t>J.62DMI00.00</w:t>
            </w:r>
            <w:r>
              <w:rPr>
                <w:sz w:val="28"/>
                <w:szCs w:val="28"/>
              </w:rPr>
              <w:t>5</w:t>
            </w:r>
            <w:r w:rsidRPr="000D6CE6">
              <w:rPr>
                <w:sz w:val="28"/>
                <w:szCs w:val="28"/>
              </w:rPr>
              <w:t>.1</w:t>
            </w:r>
          </w:p>
        </w:tc>
      </w:tr>
      <w:tr w:rsidR="000B6C44" w14:paraId="49979C75" w14:textId="77777777" w:rsidTr="00130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3D00C4AF" w14:textId="77777777" w:rsidR="000B6C44" w:rsidRPr="000D6CE6" w:rsidRDefault="000B6C44" w:rsidP="00130E8C">
            <w:pPr>
              <w:rPr>
                <w:sz w:val="28"/>
                <w:szCs w:val="28"/>
              </w:rPr>
            </w:pPr>
            <w:r w:rsidRPr="000D6CE6">
              <w:rPr>
                <w:sz w:val="28"/>
                <w:szCs w:val="28"/>
              </w:rPr>
              <w:t>Judul Unit</w:t>
            </w:r>
          </w:p>
        </w:tc>
        <w:tc>
          <w:tcPr>
            <w:tcW w:w="236" w:type="dxa"/>
          </w:tcPr>
          <w:p w14:paraId="618643BD" w14:textId="77777777" w:rsidR="000B6C44" w:rsidRPr="000D6CE6" w:rsidRDefault="000B6C44" w:rsidP="00130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D6CE6">
              <w:rPr>
                <w:sz w:val="28"/>
                <w:szCs w:val="28"/>
              </w:rPr>
              <w:t>:</w:t>
            </w:r>
          </w:p>
        </w:tc>
        <w:tc>
          <w:tcPr>
            <w:tcW w:w="5516" w:type="dxa"/>
          </w:tcPr>
          <w:p w14:paraId="76E1A583" w14:textId="771DD8CB" w:rsidR="000B6C44" w:rsidRPr="000D6CE6" w:rsidRDefault="000B6C44" w:rsidP="00130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Menelaah</w:t>
            </w:r>
            <w:r w:rsidRPr="000D6CE6">
              <w:rPr>
                <w:sz w:val="28"/>
                <w:szCs w:val="28"/>
              </w:rPr>
              <w:t xml:space="preserve"> Data</w:t>
            </w:r>
          </w:p>
        </w:tc>
      </w:tr>
    </w:tbl>
    <w:p w14:paraId="585A16BC" w14:textId="77777777" w:rsidR="000B6C44" w:rsidRPr="0036134B" w:rsidRDefault="000B6C44" w:rsidP="000B6C44">
      <w:pPr>
        <w:rPr>
          <w:b/>
          <w:bCs/>
        </w:rPr>
      </w:pPr>
      <w:r w:rsidRPr="0036134B">
        <w:rPr>
          <w:b/>
          <w:bCs/>
        </w:rPr>
        <w:t>Deskripsi:</w:t>
      </w:r>
    </w:p>
    <w:p w14:paraId="13270929" w14:textId="401A65A2" w:rsidR="000B6C44" w:rsidRDefault="000B6C44" w:rsidP="000B6C44">
      <w:r>
        <w:t xml:space="preserve">Bukti ini berhubungan dengan pengetahuan, keterampilan, dan sikap kerja yang dibutuhkan dalam </w:t>
      </w:r>
      <w:r>
        <w:t xml:space="preserve">menelaah </w:t>
      </w:r>
      <w:r>
        <w:t>data untuk data science.</w:t>
      </w:r>
    </w:p>
    <w:p w14:paraId="5B971BB8" w14:textId="77777777" w:rsidR="000B6C44" w:rsidRPr="0036134B" w:rsidRDefault="000B6C44" w:rsidP="000B6C44">
      <w:pPr>
        <w:rPr>
          <w:b/>
          <w:bCs/>
        </w:rPr>
      </w:pPr>
      <w:r w:rsidRPr="0036134B">
        <w:rPr>
          <w:b/>
          <w:bCs/>
        </w:rPr>
        <w:t>Langkah Kerja:</w:t>
      </w:r>
    </w:p>
    <w:p w14:paraId="0FD121FF" w14:textId="5F37DEAF" w:rsidR="000B6C44" w:rsidRDefault="000B6C44" w:rsidP="000B6C44">
      <w:pPr>
        <w:pStyle w:val="ListParagraph"/>
        <w:numPr>
          <w:ilvl w:val="0"/>
          <w:numId w:val="17"/>
        </w:numPr>
      </w:pPr>
      <w:r>
        <w:t>Menganalisis tipe dan relasi data</w:t>
      </w:r>
    </w:p>
    <w:p w14:paraId="6B174FD4" w14:textId="05EDD50F" w:rsidR="000B6C44" w:rsidRDefault="000B6C44" w:rsidP="000B6C44">
      <w:pPr>
        <w:pStyle w:val="ListParagraph"/>
        <w:numPr>
          <w:ilvl w:val="0"/>
          <w:numId w:val="17"/>
        </w:numPr>
      </w:pPr>
      <w:r>
        <w:t>Menganalisis karakteristik data</w:t>
      </w:r>
    </w:p>
    <w:p w14:paraId="4FE0C445" w14:textId="690555CB" w:rsidR="000B6C44" w:rsidRDefault="000B6C44" w:rsidP="000B6C44">
      <w:pPr>
        <w:pStyle w:val="ListParagraph"/>
        <w:numPr>
          <w:ilvl w:val="0"/>
          <w:numId w:val="17"/>
        </w:numPr>
      </w:pPr>
      <w:r>
        <w:t>Membuat laporan telaah data</w:t>
      </w:r>
    </w:p>
    <w:p w14:paraId="65120023" w14:textId="77777777" w:rsidR="000B6C44" w:rsidRPr="0036134B" w:rsidRDefault="000B6C44" w:rsidP="000B6C44">
      <w:pPr>
        <w:rPr>
          <w:b/>
          <w:bCs/>
        </w:rPr>
      </w:pPr>
      <w:r w:rsidRPr="0036134B">
        <w:rPr>
          <w:b/>
          <w:bCs/>
        </w:rPr>
        <w:t>Peralatan dan Perlengkapan:</w:t>
      </w:r>
    </w:p>
    <w:p w14:paraId="7E9C2A02" w14:textId="77777777" w:rsidR="000B6C44" w:rsidRDefault="000B6C44" w:rsidP="000B6C44">
      <w:pPr>
        <w:pStyle w:val="ListParagraph"/>
        <w:numPr>
          <w:ilvl w:val="0"/>
          <w:numId w:val="13"/>
        </w:numPr>
      </w:pPr>
      <w:r>
        <w:t>Peralatan</w:t>
      </w:r>
    </w:p>
    <w:p w14:paraId="48049320" w14:textId="77777777" w:rsidR="000B6C44" w:rsidRDefault="000B6C44" w:rsidP="000B6C44">
      <w:pPr>
        <w:pStyle w:val="ListParagraph"/>
        <w:numPr>
          <w:ilvl w:val="1"/>
          <w:numId w:val="13"/>
        </w:numPr>
      </w:pPr>
      <w:r>
        <w:t>Komputer</w:t>
      </w:r>
    </w:p>
    <w:p w14:paraId="728D0AF6" w14:textId="77777777" w:rsidR="000B6C44" w:rsidRDefault="000B6C44" w:rsidP="000B6C44">
      <w:pPr>
        <w:pStyle w:val="ListParagraph"/>
        <w:numPr>
          <w:ilvl w:val="0"/>
          <w:numId w:val="13"/>
        </w:numPr>
      </w:pPr>
      <w:r>
        <w:t>Perlengkapan</w:t>
      </w:r>
    </w:p>
    <w:p w14:paraId="27EA857E" w14:textId="2B11EDD9" w:rsidR="000B6C44" w:rsidRDefault="000B6C44" w:rsidP="000B6C44">
      <w:pPr>
        <w:pStyle w:val="ListParagraph"/>
        <w:numPr>
          <w:ilvl w:val="1"/>
          <w:numId w:val="13"/>
        </w:numPr>
      </w:pPr>
      <w:r>
        <w:t xml:space="preserve">Aplikasi </w:t>
      </w:r>
      <w:r>
        <w:t>pengolah kata</w:t>
      </w:r>
    </w:p>
    <w:p w14:paraId="5CCFED9C" w14:textId="448D8092" w:rsidR="000B6C44" w:rsidRDefault="000B6C44" w:rsidP="000B6C44">
      <w:pPr>
        <w:pStyle w:val="ListParagraph"/>
        <w:numPr>
          <w:ilvl w:val="1"/>
          <w:numId w:val="13"/>
        </w:numPr>
      </w:pPr>
      <w:r>
        <w:t xml:space="preserve">Tools </w:t>
      </w:r>
      <w:r>
        <w:t>pengolahan</w:t>
      </w:r>
      <w:r>
        <w:t xml:space="preserve"> data</w:t>
      </w:r>
    </w:p>
    <w:p w14:paraId="682FC4D9" w14:textId="1FCE0110" w:rsidR="000B6C44" w:rsidRDefault="000B6C44" w:rsidP="000B6C44">
      <w:pPr>
        <w:pStyle w:val="ListParagraph"/>
        <w:numPr>
          <w:ilvl w:val="1"/>
          <w:numId w:val="13"/>
        </w:numPr>
      </w:pPr>
      <w:r>
        <w:t>Tools pembuat grafik</w:t>
      </w:r>
    </w:p>
    <w:p w14:paraId="0D9B0932" w14:textId="3112B3C4" w:rsidR="000B6C44" w:rsidRDefault="00CA5395" w:rsidP="000B6C44">
      <w:pPr>
        <w:pStyle w:val="Heading2"/>
        <w:numPr>
          <w:ilvl w:val="0"/>
          <w:numId w:val="18"/>
        </w:numPr>
        <w:ind w:left="426" w:hanging="426"/>
      </w:pPr>
      <w:bookmarkStart w:id="11" w:name="_Toc141271935"/>
      <w:r>
        <w:t>Analisis Tipe dan Relasi Data</w:t>
      </w:r>
      <w:bookmarkEnd w:id="11"/>
    </w:p>
    <w:p w14:paraId="0FBC6F4D" w14:textId="77777777" w:rsidR="000B6C44" w:rsidRPr="0036134B" w:rsidRDefault="000B6C44" w:rsidP="000B6C44">
      <w:pPr>
        <w:rPr>
          <w:b/>
          <w:bCs/>
        </w:rPr>
      </w:pPr>
      <w:r w:rsidRPr="0036134B">
        <w:rPr>
          <w:b/>
          <w:bCs/>
        </w:rPr>
        <w:t>Instruksi Kerja:</w:t>
      </w:r>
    </w:p>
    <w:p w14:paraId="1780F8EF" w14:textId="5C33A471" w:rsidR="000B6C44" w:rsidRDefault="007C312F" w:rsidP="000B6C44">
      <w:pPr>
        <w:pStyle w:val="ListParagraph"/>
        <w:numPr>
          <w:ilvl w:val="0"/>
          <w:numId w:val="14"/>
        </w:numPr>
      </w:pPr>
      <w:r>
        <w:t>Identifikasi tipe data yang terkumpul sesuai tujuan teknis</w:t>
      </w:r>
    </w:p>
    <w:p w14:paraId="43DFCB04" w14:textId="304C900B" w:rsidR="007C312F" w:rsidRDefault="007C312F" w:rsidP="000B6C44">
      <w:pPr>
        <w:pStyle w:val="ListParagraph"/>
        <w:numPr>
          <w:ilvl w:val="0"/>
          <w:numId w:val="14"/>
        </w:numPr>
      </w:pPr>
      <w:r>
        <w:t>Uraikan nilai atribut data yang terkumpul sesuai dengan batasan konteks bisnisnya</w:t>
      </w:r>
    </w:p>
    <w:p w14:paraId="750660F6" w14:textId="6B9E55F7" w:rsidR="007C312F" w:rsidRDefault="007C312F" w:rsidP="000B6C44">
      <w:pPr>
        <w:pStyle w:val="ListParagraph"/>
        <w:numPr>
          <w:ilvl w:val="0"/>
          <w:numId w:val="14"/>
        </w:numPr>
      </w:pPr>
      <w:r>
        <w:t>Identifikasi relasi antar data yang terkumpul sesuai dengan tujuan teknis</w:t>
      </w:r>
    </w:p>
    <w:p w14:paraId="49DAB46D" w14:textId="606FA90F" w:rsidR="000B6C44" w:rsidRDefault="007C312F" w:rsidP="007C312F">
      <w:pPr>
        <w:pStyle w:val="Heading3"/>
        <w:numPr>
          <w:ilvl w:val="0"/>
          <w:numId w:val="19"/>
        </w:numPr>
        <w:ind w:left="426" w:hanging="426"/>
      </w:pPr>
      <w:r>
        <w:t>Analisis tipe data</w:t>
      </w:r>
    </w:p>
    <w:p w14:paraId="66489E00" w14:textId="77777777" w:rsidR="000B6C44" w:rsidRDefault="000B6C44" w:rsidP="000B6C44">
      <w:r>
        <w:t>…………………………………………………………………………………………………………………………………………………………………………</w:t>
      </w:r>
    </w:p>
    <w:p w14:paraId="0AE24F21" w14:textId="77777777" w:rsidR="000B6C44" w:rsidRDefault="000B6C44" w:rsidP="000B6C44">
      <w:r>
        <w:t>…………………………………………………………………………………………………………………………………………………………………………</w:t>
      </w:r>
    </w:p>
    <w:p w14:paraId="27025266" w14:textId="77777777" w:rsidR="000B6C44" w:rsidRDefault="000B6C44" w:rsidP="000B6C44">
      <w:r>
        <w:t>…………………………………………………………………………………………………………………………………………………………………………</w:t>
      </w:r>
    </w:p>
    <w:p w14:paraId="4F6A6D72" w14:textId="545DE72C" w:rsidR="007C312F" w:rsidRDefault="007C312F" w:rsidP="007C312F">
      <w:pPr>
        <w:pStyle w:val="Heading3"/>
        <w:numPr>
          <w:ilvl w:val="0"/>
          <w:numId w:val="19"/>
        </w:numPr>
        <w:ind w:left="426" w:hanging="426"/>
      </w:pPr>
      <w:r>
        <w:t xml:space="preserve">Analisis </w:t>
      </w:r>
      <w:r>
        <w:t>relasi</w:t>
      </w:r>
      <w:r>
        <w:t xml:space="preserve"> data</w:t>
      </w:r>
    </w:p>
    <w:p w14:paraId="40F58974" w14:textId="77777777" w:rsidR="007C312F" w:rsidRDefault="007C312F" w:rsidP="007C312F">
      <w:r>
        <w:t>…………………………………………………………………………………………………………………………………………………………………………</w:t>
      </w:r>
    </w:p>
    <w:p w14:paraId="26A6F538" w14:textId="77777777" w:rsidR="007C312F" w:rsidRDefault="007C312F" w:rsidP="007C312F">
      <w:r>
        <w:t>…………………………………………………………………………………………………………………………………………………………………………</w:t>
      </w:r>
    </w:p>
    <w:p w14:paraId="6E1A2328" w14:textId="77777777" w:rsidR="007C312F" w:rsidRDefault="007C312F" w:rsidP="007C312F">
      <w:r>
        <w:t>…………………………………………………………………………………………………………………………………………………………………………</w:t>
      </w:r>
    </w:p>
    <w:p w14:paraId="6C6C3368" w14:textId="625F3662" w:rsidR="007C312F" w:rsidRDefault="00CA5395" w:rsidP="007C312F">
      <w:pPr>
        <w:pStyle w:val="Heading2"/>
        <w:numPr>
          <w:ilvl w:val="0"/>
          <w:numId w:val="18"/>
        </w:numPr>
        <w:ind w:left="426" w:hanging="426"/>
      </w:pPr>
      <w:bookmarkStart w:id="12" w:name="_Toc141271936"/>
      <w:r>
        <w:lastRenderedPageBreak/>
        <w:t>Analisis Karakteristik Data</w:t>
      </w:r>
      <w:bookmarkEnd w:id="12"/>
    </w:p>
    <w:p w14:paraId="0DFCFDE4" w14:textId="77777777" w:rsidR="007C312F" w:rsidRPr="0036134B" w:rsidRDefault="007C312F" w:rsidP="007C312F">
      <w:pPr>
        <w:rPr>
          <w:b/>
          <w:bCs/>
        </w:rPr>
      </w:pPr>
      <w:r w:rsidRPr="0036134B">
        <w:rPr>
          <w:b/>
          <w:bCs/>
        </w:rPr>
        <w:t>Instruksi Kerja:</w:t>
      </w:r>
    </w:p>
    <w:p w14:paraId="35C1A860" w14:textId="00E1022B" w:rsidR="007C312F" w:rsidRDefault="007C312F" w:rsidP="007C312F">
      <w:pPr>
        <w:pStyle w:val="ListParagraph"/>
        <w:numPr>
          <w:ilvl w:val="0"/>
          <w:numId w:val="14"/>
        </w:numPr>
      </w:pPr>
      <w:r>
        <w:t>Sajikan karakteristik data yang terkumpul dengan deskripsi statistik dasar</w:t>
      </w:r>
    </w:p>
    <w:p w14:paraId="14740199" w14:textId="38CEDA49" w:rsidR="007C312F" w:rsidRDefault="007C312F" w:rsidP="007C312F">
      <w:pPr>
        <w:pStyle w:val="ListParagraph"/>
        <w:numPr>
          <w:ilvl w:val="0"/>
          <w:numId w:val="14"/>
        </w:numPr>
      </w:pPr>
      <w:r>
        <w:t>Sajikan karakteristik data yang terkumpul dengan visualisasi grafik</w:t>
      </w:r>
    </w:p>
    <w:p w14:paraId="7360B838" w14:textId="3827B2F4" w:rsidR="007C312F" w:rsidRDefault="007C312F" w:rsidP="007C312F">
      <w:pPr>
        <w:pStyle w:val="ListParagraph"/>
        <w:numPr>
          <w:ilvl w:val="0"/>
          <w:numId w:val="14"/>
        </w:numPr>
      </w:pPr>
      <w:r>
        <w:t>Analisis karakteristik data dari hasil penyajian data untuk telaah data</w:t>
      </w:r>
    </w:p>
    <w:p w14:paraId="61653A5F" w14:textId="3687E9A4" w:rsidR="007C312F" w:rsidRDefault="007C312F" w:rsidP="007C312F">
      <w:pPr>
        <w:pStyle w:val="Heading3"/>
        <w:numPr>
          <w:ilvl w:val="0"/>
          <w:numId w:val="20"/>
        </w:numPr>
        <w:ind w:left="426" w:hanging="426"/>
      </w:pPr>
      <w:r>
        <w:t>Analisis karakteristik data dengan deskripsi statistik dasar</w:t>
      </w:r>
    </w:p>
    <w:p w14:paraId="037D4401" w14:textId="77777777" w:rsidR="007C312F" w:rsidRDefault="007C312F" w:rsidP="007C312F">
      <w:r>
        <w:t>…………………………………………………………………………………………………………………………………………………………………………</w:t>
      </w:r>
    </w:p>
    <w:p w14:paraId="77A686A5" w14:textId="77777777" w:rsidR="007C312F" w:rsidRDefault="007C312F" w:rsidP="007C312F">
      <w:r>
        <w:t>…………………………………………………………………………………………………………………………………………………………………………</w:t>
      </w:r>
    </w:p>
    <w:p w14:paraId="4A884F31" w14:textId="77777777" w:rsidR="007C312F" w:rsidRDefault="007C312F" w:rsidP="007C312F">
      <w:r>
        <w:t>…………………………………………………………………………………………………………………………………………………………………………</w:t>
      </w:r>
    </w:p>
    <w:p w14:paraId="18B102CA" w14:textId="1A759EFD" w:rsidR="007C312F" w:rsidRDefault="007C312F" w:rsidP="007C312F">
      <w:pPr>
        <w:pStyle w:val="Heading3"/>
        <w:numPr>
          <w:ilvl w:val="0"/>
          <w:numId w:val="20"/>
        </w:numPr>
        <w:ind w:left="426" w:hanging="426"/>
      </w:pPr>
      <w:r>
        <w:t>Analisis k</w:t>
      </w:r>
      <w:r>
        <w:t xml:space="preserve">arakteristik data dengan </w:t>
      </w:r>
      <w:r>
        <w:t>visualisasi grafik</w:t>
      </w:r>
    </w:p>
    <w:p w14:paraId="59C4AC30" w14:textId="77777777" w:rsidR="007C312F" w:rsidRDefault="007C312F" w:rsidP="007C312F">
      <w:r>
        <w:t>…………………………………………………………………………………………………………………………………………………………………………</w:t>
      </w:r>
    </w:p>
    <w:p w14:paraId="690E9F1A" w14:textId="77777777" w:rsidR="007C312F" w:rsidRDefault="007C312F" w:rsidP="007C312F">
      <w:r>
        <w:t>…………………………………………………………………………………………………………………………………………………………………………</w:t>
      </w:r>
    </w:p>
    <w:p w14:paraId="70FA9756" w14:textId="77777777" w:rsidR="007C312F" w:rsidRDefault="007C312F" w:rsidP="007C312F">
      <w:r>
        <w:t>…………………………………………………………………………………………………………………………………………………………………………</w:t>
      </w:r>
    </w:p>
    <w:p w14:paraId="588D402C" w14:textId="7B7134CD" w:rsidR="007C312F" w:rsidRDefault="00CA5395" w:rsidP="007C312F">
      <w:pPr>
        <w:pStyle w:val="Heading2"/>
        <w:numPr>
          <w:ilvl w:val="0"/>
          <w:numId w:val="18"/>
        </w:numPr>
        <w:ind w:left="426" w:hanging="426"/>
      </w:pPr>
      <w:bookmarkStart w:id="13" w:name="_Toc141271937"/>
      <w:r>
        <w:t>Laporan Telaah Data</w:t>
      </w:r>
      <w:bookmarkEnd w:id="13"/>
    </w:p>
    <w:p w14:paraId="3DE3ACBB" w14:textId="77777777" w:rsidR="007C312F" w:rsidRPr="0036134B" w:rsidRDefault="007C312F" w:rsidP="007C312F">
      <w:pPr>
        <w:rPr>
          <w:b/>
          <w:bCs/>
        </w:rPr>
      </w:pPr>
      <w:r w:rsidRPr="0036134B">
        <w:rPr>
          <w:b/>
          <w:bCs/>
        </w:rPr>
        <w:t>Instruksi Kerja:</w:t>
      </w:r>
    </w:p>
    <w:p w14:paraId="03303EF0" w14:textId="2947F899" w:rsidR="007C312F" w:rsidRDefault="007C312F" w:rsidP="007C312F">
      <w:pPr>
        <w:pStyle w:val="ListParagraph"/>
        <w:numPr>
          <w:ilvl w:val="0"/>
          <w:numId w:val="14"/>
        </w:numPr>
      </w:pPr>
      <w:r>
        <w:t>Dokumentasikan hasil analisis dalam bentuk laporan sesuai dengan tujuan teknis</w:t>
      </w:r>
    </w:p>
    <w:p w14:paraId="560CF446" w14:textId="2FEAE183" w:rsidR="007C312F" w:rsidRDefault="007C312F" w:rsidP="007C312F">
      <w:pPr>
        <w:pStyle w:val="ListParagraph"/>
        <w:numPr>
          <w:ilvl w:val="0"/>
          <w:numId w:val="14"/>
        </w:numPr>
      </w:pPr>
      <w:r>
        <w:t>Susun hipotesis berdasar hasil analisis sesuai tujuan teknis data science</w:t>
      </w:r>
    </w:p>
    <w:p w14:paraId="5E60C2D0" w14:textId="62B85FDA" w:rsidR="002652A4" w:rsidRPr="002652A4" w:rsidRDefault="002652A4" w:rsidP="002652A4">
      <w:pPr>
        <w:rPr>
          <w:b/>
          <w:bCs/>
        </w:rPr>
      </w:pPr>
      <w:r w:rsidRPr="00AF703C">
        <w:rPr>
          <w:b/>
          <w:bCs/>
          <w:highlight w:val="yellow"/>
        </w:rPr>
        <w:t>Catatan:</w:t>
      </w:r>
    </w:p>
    <w:p w14:paraId="40601A3E" w14:textId="68B4AC4C" w:rsidR="002652A4" w:rsidRDefault="002652A4" w:rsidP="002652A4">
      <w:pPr>
        <w:pStyle w:val="ListParagraph"/>
        <w:numPr>
          <w:ilvl w:val="0"/>
          <w:numId w:val="22"/>
        </w:numPr>
      </w:pPr>
      <w:r>
        <w:t>Langkah kerja ini dapat diintegrasikan dengan langkah-langkah kerja sebelumnya</w:t>
      </w:r>
    </w:p>
    <w:p w14:paraId="1BCA9DAC" w14:textId="4B63D7DF" w:rsidR="002652A4" w:rsidRDefault="002652A4" w:rsidP="002652A4">
      <w:pPr>
        <w:pStyle w:val="ListParagraph"/>
        <w:numPr>
          <w:ilvl w:val="0"/>
          <w:numId w:val="22"/>
        </w:numPr>
      </w:pPr>
      <w:r>
        <w:t>Bila pada langkah kerja (1) mengalisis tipe dan relasi data; dan (2) menganalisis karakteristik data; telah didokumentasikan dalam bentuk laporan yang memadai, maka langkah kerja (3) membuat laporan telaah data; dapat diabaikan.</w:t>
      </w:r>
    </w:p>
    <w:p w14:paraId="6CEB2BDE" w14:textId="6E08BCC4" w:rsidR="007C312F" w:rsidRDefault="007C312F" w:rsidP="007C312F">
      <w:pPr>
        <w:pStyle w:val="Heading3"/>
        <w:numPr>
          <w:ilvl w:val="0"/>
          <w:numId w:val="21"/>
        </w:numPr>
        <w:ind w:left="426" w:hanging="426"/>
      </w:pPr>
      <w:r>
        <w:t>Dokumentasi hasil analisis</w:t>
      </w:r>
    </w:p>
    <w:p w14:paraId="14FEC3B6" w14:textId="77777777" w:rsidR="007C312F" w:rsidRDefault="007C312F" w:rsidP="00137B9C">
      <w:pPr>
        <w:shd w:val="clear" w:color="auto" w:fill="BFBFBF" w:themeFill="background1" w:themeFillShade="BF"/>
      </w:pPr>
      <w:r>
        <w:t>…………………………………………………………………………………………………………………………………………………………………………</w:t>
      </w:r>
    </w:p>
    <w:p w14:paraId="0CA6E26E" w14:textId="77777777" w:rsidR="007C312F" w:rsidRDefault="007C312F" w:rsidP="00137B9C">
      <w:pPr>
        <w:shd w:val="clear" w:color="auto" w:fill="BFBFBF" w:themeFill="background1" w:themeFillShade="BF"/>
      </w:pPr>
      <w:r>
        <w:t>…………………………………………………………………………………………………………………………………………………………………………</w:t>
      </w:r>
    </w:p>
    <w:p w14:paraId="79494A1C" w14:textId="77777777" w:rsidR="007C312F" w:rsidRDefault="007C312F" w:rsidP="00137B9C">
      <w:pPr>
        <w:shd w:val="clear" w:color="auto" w:fill="BFBFBF" w:themeFill="background1" w:themeFillShade="BF"/>
      </w:pPr>
      <w:r>
        <w:t>…………………………………………………………………………………………………………………………………………………………………………</w:t>
      </w:r>
    </w:p>
    <w:p w14:paraId="0BACFE33" w14:textId="22E6397A" w:rsidR="007C312F" w:rsidRDefault="007C312F" w:rsidP="007C312F">
      <w:pPr>
        <w:pStyle w:val="Heading3"/>
        <w:numPr>
          <w:ilvl w:val="0"/>
          <w:numId w:val="20"/>
        </w:numPr>
        <w:ind w:left="426" w:hanging="426"/>
      </w:pPr>
      <w:r>
        <w:t>Hipotesis (bila ada)</w:t>
      </w:r>
    </w:p>
    <w:p w14:paraId="06A09EE8" w14:textId="77777777" w:rsidR="007C312F" w:rsidRDefault="007C312F" w:rsidP="002652A4">
      <w:pPr>
        <w:shd w:val="clear" w:color="auto" w:fill="BFBFBF" w:themeFill="background1" w:themeFillShade="BF"/>
      </w:pPr>
      <w:r>
        <w:t>…………………………………………………………………………………………………………………………………………………………………………</w:t>
      </w:r>
    </w:p>
    <w:p w14:paraId="5AFCDC7B" w14:textId="77777777" w:rsidR="007C312F" w:rsidRDefault="007C312F" w:rsidP="002652A4">
      <w:pPr>
        <w:shd w:val="clear" w:color="auto" w:fill="BFBFBF" w:themeFill="background1" w:themeFillShade="BF"/>
      </w:pPr>
      <w:r>
        <w:t>…………………………………………………………………………………………………………………………………………………………………………</w:t>
      </w:r>
    </w:p>
    <w:p w14:paraId="7B2438FC" w14:textId="41527D7E" w:rsidR="00A241EC" w:rsidRDefault="007C312F" w:rsidP="00A241EC">
      <w:pPr>
        <w:shd w:val="clear" w:color="auto" w:fill="BFBFBF" w:themeFill="background1" w:themeFillShade="BF"/>
      </w:pPr>
      <w:r>
        <w:t>…………………………………………………………………………………………………………………………………………………………………………</w:t>
      </w:r>
      <w:r w:rsidR="00A241EC">
        <w:br w:type="page"/>
      </w:r>
    </w:p>
    <w:p w14:paraId="0B4F7F58" w14:textId="619A2BA9" w:rsidR="00A241EC" w:rsidRPr="000D6CE6" w:rsidRDefault="00A241EC" w:rsidP="00A241EC">
      <w:pPr>
        <w:pStyle w:val="Heading1"/>
      </w:pPr>
      <w:bookmarkStart w:id="14" w:name="_Toc141271938"/>
      <w:r w:rsidRPr="000D6CE6">
        <w:lastRenderedPageBreak/>
        <w:t xml:space="preserve">BUKTI </w:t>
      </w:r>
      <w:r>
        <w:t>3</w:t>
      </w:r>
      <w:r>
        <w:t>-ADS</w:t>
      </w:r>
      <w:bookmarkEnd w:id="14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60"/>
        <w:gridCol w:w="284"/>
        <w:gridCol w:w="5486"/>
      </w:tblGrid>
      <w:tr w:rsidR="00A241EC" w:rsidRPr="000D6CE6" w14:paraId="0905CD03" w14:textId="77777777" w:rsidTr="00130E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03D4FB0F" w14:textId="77777777" w:rsidR="00A241EC" w:rsidRPr="000D6CE6" w:rsidRDefault="00A241EC" w:rsidP="00130E8C">
            <w:pPr>
              <w:rPr>
                <w:sz w:val="2"/>
                <w:szCs w:val="2"/>
              </w:rPr>
            </w:pPr>
          </w:p>
        </w:tc>
        <w:tc>
          <w:tcPr>
            <w:tcW w:w="236" w:type="dxa"/>
          </w:tcPr>
          <w:p w14:paraId="1CB028BF" w14:textId="77777777" w:rsidR="00A241EC" w:rsidRPr="000D6CE6" w:rsidRDefault="00A241EC" w:rsidP="00130E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tcW w:w="5516" w:type="dxa"/>
          </w:tcPr>
          <w:p w14:paraId="2D17E701" w14:textId="77777777" w:rsidR="00A241EC" w:rsidRPr="000D6CE6" w:rsidRDefault="00A241EC" w:rsidP="00130E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</w:tr>
      <w:tr w:rsidR="00A241EC" w14:paraId="51183672" w14:textId="77777777" w:rsidTr="0013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3E968FAE" w14:textId="77777777" w:rsidR="00A241EC" w:rsidRPr="000D6CE6" w:rsidRDefault="00A241EC" w:rsidP="00130E8C">
            <w:pPr>
              <w:rPr>
                <w:sz w:val="28"/>
                <w:szCs w:val="28"/>
              </w:rPr>
            </w:pPr>
            <w:r w:rsidRPr="000D6CE6">
              <w:rPr>
                <w:sz w:val="28"/>
                <w:szCs w:val="28"/>
              </w:rPr>
              <w:t>Kode Unit</w:t>
            </w:r>
          </w:p>
        </w:tc>
        <w:tc>
          <w:tcPr>
            <w:tcW w:w="236" w:type="dxa"/>
          </w:tcPr>
          <w:p w14:paraId="3112EAC4" w14:textId="77777777" w:rsidR="00A241EC" w:rsidRPr="000D6CE6" w:rsidRDefault="00A241EC" w:rsidP="00130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D6CE6">
              <w:rPr>
                <w:sz w:val="28"/>
                <w:szCs w:val="28"/>
              </w:rPr>
              <w:t>:</w:t>
            </w:r>
          </w:p>
        </w:tc>
        <w:tc>
          <w:tcPr>
            <w:tcW w:w="5516" w:type="dxa"/>
          </w:tcPr>
          <w:p w14:paraId="3DC531E7" w14:textId="2EF382DD" w:rsidR="00A241EC" w:rsidRPr="000D6CE6" w:rsidRDefault="00A241EC" w:rsidP="00130E8C">
            <w:pPr>
              <w:tabs>
                <w:tab w:val="left" w:pos="41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D6CE6">
              <w:rPr>
                <w:sz w:val="28"/>
                <w:szCs w:val="28"/>
              </w:rPr>
              <w:t>J.62DMI00.00</w:t>
            </w:r>
            <w:r>
              <w:rPr>
                <w:sz w:val="28"/>
                <w:szCs w:val="28"/>
              </w:rPr>
              <w:t>6</w:t>
            </w:r>
            <w:r w:rsidRPr="000D6CE6">
              <w:rPr>
                <w:sz w:val="28"/>
                <w:szCs w:val="28"/>
              </w:rPr>
              <w:t>.1</w:t>
            </w:r>
          </w:p>
        </w:tc>
      </w:tr>
      <w:tr w:rsidR="00A241EC" w14:paraId="500DCF9A" w14:textId="77777777" w:rsidTr="00130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28ED90DA" w14:textId="77777777" w:rsidR="00A241EC" w:rsidRPr="000D6CE6" w:rsidRDefault="00A241EC" w:rsidP="00130E8C">
            <w:pPr>
              <w:rPr>
                <w:sz w:val="28"/>
                <w:szCs w:val="28"/>
              </w:rPr>
            </w:pPr>
            <w:r w:rsidRPr="000D6CE6">
              <w:rPr>
                <w:sz w:val="28"/>
                <w:szCs w:val="28"/>
              </w:rPr>
              <w:t>Judul Unit</w:t>
            </w:r>
          </w:p>
        </w:tc>
        <w:tc>
          <w:tcPr>
            <w:tcW w:w="236" w:type="dxa"/>
          </w:tcPr>
          <w:p w14:paraId="3CDAC214" w14:textId="77777777" w:rsidR="00A241EC" w:rsidRPr="000D6CE6" w:rsidRDefault="00A241EC" w:rsidP="00130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D6CE6">
              <w:rPr>
                <w:sz w:val="28"/>
                <w:szCs w:val="28"/>
              </w:rPr>
              <w:t>:</w:t>
            </w:r>
          </w:p>
        </w:tc>
        <w:tc>
          <w:tcPr>
            <w:tcW w:w="5516" w:type="dxa"/>
          </w:tcPr>
          <w:p w14:paraId="2F544CAA" w14:textId="58A6104A" w:rsidR="00A241EC" w:rsidRPr="000D6CE6" w:rsidRDefault="00A241EC" w:rsidP="00130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Memvalidasi</w:t>
            </w:r>
            <w:r w:rsidRPr="000D6CE6">
              <w:rPr>
                <w:sz w:val="28"/>
                <w:szCs w:val="28"/>
              </w:rPr>
              <w:t xml:space="preserve"> Data</w:t>
            </w:r>
          </w:p>
        </w:tc>
      </w:tr>
    </w:tbl>
    <w:p w14:paraId="3CE2297A" w14:textId="77777777" w:rsidR="00A241EC" w:rsidRPr="0036134B" w:rsidRDefault="00A241EC" w:rsidP="00A241EC">
      <w:pPr>
        <w:rPr>
          <w:b/>
          <w:bCs/>
        </w:rPr>
      </w:pPr>
      <w:r w:rsidRPr="0036134B">
        <w:rPr>
          <w:b/>
          <w:bCs/>
        </w:rPr>
        <w:t>Deskripsi:</w:t>
      </w:r>
    </w:p>
    <w:p w14:paraId="4B5E01B0" w14:textId="57E4FC30" w:rsidR="00A241EC" w:rsidRDefault="00A241EC" w:rsidP="00A241EC">
      <w:r>
        <w:t xml:space="preserve">Bukti ini berhubungan dengan pengetahuan, keterampilan, dan sikap kerja yang dibutuhkan dalam </w:t>
      </w:r>
      <w:r>
        <w:t xml:space="preserve">memvalidasi </w:t>
      </w:r>
      <w:r>
        <w:t>data untuk data science.</w:t>
      </w:r>
    </w:p>
    <w:p w14:paraId="7073AB01" w14:textId="77777777" w:rsidR="00A241EC" w:rsidRPr="0036134B" w:rsidRDefault="00A241EC" w:rsidP="00A241EC">
      <w:pPr>
        <w:rPr>
          <w:b/>
          <w:bCs/>
        </w:rPr>
      </w:pPr>
      <w:r w:rsidRPr="0036134B">
        <w:rPr>
          <w:b/>
          <w:bCs/>
        </w:rPr>
        <w:t>Langkah Kerja:</w:t>
      </w:r>
    </w:p>
    <w:p w14:paraId="6ABC3C3B" w14:textId="185CE52E" w:rsidR="00A241EC" w:rsidRDefault="00A241EC" w:rsidP="00A241EC">
      <w:pPr>
        <w:pStyle w:val="ListParagraph"/>
        <w:numPr>
          <w:ilvl w:val="0"/>
          <w:numId w:val="23"/>
        </w:numPr>
      </w:pPr>
      <w:r>
        <w:t>Melakukan pengecekan kelengkapan data</w:t>
      </w:r>
    </w:p>
    <w:p w14:paraId="6DA5C6DF" w14:textId="6719D17F" w:rsidR="00A241EC" w:rsidRDefault="00A241EC" w:rsidP="00A241EC">
      <w:pPr>
        <w:pStyle w:val="ListParagraph"/>
        <w:numPr>
          <w:ilvl w:val="0"/>
          <w:numId w:val="23"/>
        </w:numPr>
      </w:pPr>
      <w:r>
        <w:t>Membuat rekomendasi kelengkapan data</w:t>
      </w:r>
    </w:p>
    <w:p w14:paraId="525F9DCA" w14:textId="77777777" w:rsidR="00A241EC" w:rsidRPr="0036134B" w:rsidRDefault="00A241EC" w:rsidP="00A241EC">
      <w:pPr>
        <w:rPr>
          <w:b/>
          <w:bCs/>
        </w:rPr>
      </w:pPr>
      <w:r w:rsidRPr="0036134B">
        <w:rPr>
          <w:b/>
          <w:bCs/>
        </w:rPr>
        <w:t>Peralatan dan Perlengkapan:</w:t>
      </w:r>
    </w:p>
    <w:p w14:paraId="39353FFA" w14:textId="77777777" w:rsidR="00A241EC" w:rsidRDefault="00A241EC" w:rsidP="00A241EC">
      <w:pPr>
        <w:pStyle w:val="ListParagraph"/>
        <w:numPr>
          <w:ilvl w:val="0"/>
          <w:numId w:val="13"/>
        </w:numPr>
      </w:pPr>
      <w:r>
        <w:t>Peralatan</w:t>
      </w:r>
    </w:p>
    <w:p w14:paraId="4AE41B62" w14:textId="77777777" w:rsidR="00A241EC" w:rsidRDefault="00A241EC" w:rsidP="00A241EC">
      <w:pPr>
        <w:pStyle w:val="ListParagraph"/>
        <w:numPr>
          <w:ilvl w:val="1"/>
          <w:numId w:val="13"/>
        </w:numPr>
      </w:pPr>
      <w:r>
        <w:t>Komputer</w:t>
      </w:r>
    </w:p>
    <w:p w14:paraId="2BFB55F8" w14:textId="77777777" w:rsidR="00A241EC" w:rsidRDefault="00A241EC" w:rsidP="00A241EC">
      <w:pPr>
        <w:pStyle w:val="ListParagraph"/>
        <w:numPr>
          <w:ilvl w:val="0"/>
          <w:numId w:val="13"/>
        </w:numPr>
      </w:pPr>
      <w:r>
        <w:t>Perlengkapan</w:t>
      </w:r>
    </w:p>
    <w:p w14:paraId="641DDCFD" w14:textId="3C2D5681" w:rsidR="00A241EC" w:rsidRDefault="00A241EC" w:rsidP="00A241EC">
      <w:pPr>
        <w:pStyle w:val="ListParagraph"/>
        <w:numPr>
          <w:ilvl w:val="1"/>
          <w:numId w:val="13"/>
        </w:numPr>
      </w:pPr>
      <w:r>
        <w:t xml:space="preserve">Aplikasi </w:t>
      </w:r>
      <w:r>
        <w:t>pengubah teks</w:t>
      </w:r>
    </w:p>
    <w:p w14:paraId="2D0136C7" w14:textId="440507F7" w:rsidR="00A241EC" w:rsidRDefault="00A241EC" w:rsidP="00A241EC">
      <w:pPr>
        <w:pStyle w:val="Heading2"/>
        <w:numPr>
          <w:ilvl w:val="0"/>
          <w:numId w:val="24"/>
        </w:numPr>
        <w:ind w:left="426" w:hanging="426"/>
      </w:pPr>
      <w:bookmarkStart w:id="15" w:name="_Toc141271939"/>
      <w:r>
        <w:t>Pengecekan Kelengkapan Data</w:t>
      </w:r>
      <w:bookmarkEnd w:id="15"/>
    </w:p>
    <w:p w14:paraId="229F31B5" w14:textId="77777777" w:rsidR="00A241EC" w:rsidRPr="0036134B" w:rsidRDefault="00A241EC" w:rsidP="00A241EC">
      <w:pPr>
        <w:rPr>
          <w:b/>
          <w:bCs/>
        </w:rPr>
      </w:pPr>
      <w:r w:rsidRPr="0036134B">
        <w:rPr>
          <w:b/>
          <w:bCs/>
        </w:rPr>
        <w:t>Instruksi Kerja:</w:t>
      </w:r>
    </w:p>
    <w:p w14:paraId="740C1C29" w14:textId="69BA9B6C" w:rsidR="00A241EC" w:rsidRDefault="00A241EC" w:rsidP="00A241EC">
      <w:pPr>
        <w:pStyle w:val="ListParagraph"/>
        <w:numPr>
          <w:ilvl w:val="0"/>
          <w:numId w:val="14"/>
        </w:numPr>
      </w:pPr>
      <w:r>
        <w:t>Sajikan penilaian kualitas data dari hasil telaah sesuai tujuan teknis data science</w:t>
      </w:r>
    </w:p>
    <w:p w14:paraId="36AFDFD8" w14:textId="4802A5FC" w:rsidR="00A241EC" w:rsidRDefault="00A241EC" w:rsidP="00A241EC">
      <w:pPr>
        <w:pStyle w:val="ListParagraph"/>
        <w:numPr>
          <w:ilvl w:val="0"/>
          <w:numId w:val="14"/>
        </w:numPr>
      </w:pPr>
      <w:r>
        <w:t>Sajikan penilaian tingkat kecukupan data dari hasil telaah sesuai tujuan teknis data science</w:t>
      </w:r>
    </w:p>
    <w:p w14:paraId="0FA1402B" w14:textId="0AAD0E1E" w:rsidR="00A241EC" w:rsidRDefault="00A241EC" w:rsidP="00A241EC">
      <w:pPr>
        <w:pStyle w:val="Heading3"/>
        <w:numPr>
          <w:ilvl w:val="0"/>
          <w:numId w:val="25"/>
        </w:numPr>
        <w:ind w:left="426" w:hanging="426"/>
      </w:pPr>
      <w:r>
        <w:t>Penilaian kualitas data</w:t>
      </w:r>
    </w:p>
    <w:p w14:paraId="38275B0F" w14:textId="77777777" w:rsidR="00A241EC" w:rsidRDefault="00A241EC" w:rsidP="00A241EC">
      <w:r>
        <w:t>…………………………………………………………………………………………………………………………………………………………………………</w:t>
      </w:r>
    </w:p>
    <w:p w14:paraId="58DD1315" w14:textId="77777777" w:rsidR="00A241EC" w:rsidRDefault="00A241EC" w:rsidP="00A241EC">
      <w:r>
        <w:t>…………………………………………………………………………………………………………………………………………………………………………</w:t>
      </w:r>
    </w:p>
    <w:p w14:paraId="3431F528" w14:textId="77777777" w:rsidR="00A241EC" w:rsidRDefault="00A241EC" w:rsidP="00A241EC">
      <w:r>
        <w:t>…………………………………………………………………………………………………………………………………………………………………………</w:t>
      </w:r>
    </w:p>
    <w:p w14:paraId="3021F461" w14:textId="4AC5722B" w:rsidR="00A241EC" w:rsidRDefault="00A241EC" w:rsidP="00A241EC">
      <w:pPr>
        <w:pStyle w:val="Heading3"/>
        <w:numPr>
          <w:ilvl w:val="0"/>
          <w:numId w:val="25"/>
        </w:numPr>
        <w:ind w:left="426" w:hanging="426"/>
      </w:pPr>
      <w:r>
        <w:t xml:space="preserve">Penilaian </w:t>
      </w:r>
      <w:r>
        <w:t>tingkat kecukupan</w:t>
      </w:r>
      <w:r>
        <w:t xml:space="preserve"> data</w:t>
      </w:r>
    </w:p>
    <w:p w14:paraId="21A8ED9B" w14:textId="77777777" w:rsidR="00A241EC" w:rsidRDefault="00A241EC" w:rsidP="00A241EC">
      <w:r>
        <w:t>…………………………………………………………………………………………………………………………………………………………………………</w:t>
      </w:r>
    </w:p>
    <w:p w14:paraId="68B007E8" w14:textId="77777777" w:rsidR="00A241EC" w:rsidRDefault="00A241EC" w:rsidP="00A241EC">
      <w:r>
        <w:t>…………………………………………………………………………………………………………………………………………………………………………</w:t>
      </w:r>
    </w:p>
    <w:p w14:paraId="442C3CC0" w14:textId="77777777" w:rsidR="00A241EC" w:rsidRDefault="00A241EC" w:rsidP="00A241EC">
      <w:r>
        <w:t>…………………………………………………………………………………………………………………………………………………………………………</w:t>
      </w:r>
    </w:p>
    <w:p w14:paraId="2C28D1FE" w14:textId="4182D4AD" w:rsidR="00A241EC" w:rsidRDefault="00A241EC" w:rsidP="00A241EC">
      <w:pPr>
        <w:pStyle w:val="Heading2"/>
        <w:numPr>
          <w:ilvl w:val="0"/>
          <w:numId w:val="24"/>
        </w:numPr>
        <w:ind w:left="426" w:hanging="426"/>
      </w:pPr>
      <w:bookmarkStart w:id="16" w:name="_Toc141271940"/>
      <w:r>
        <w:t>Rekomendasi Kelengkapan</w:t>
      </w:r>
      <w:r>
        <w:t xml:space="preserve"> DATA</w:t>
      </w:r>
      <w:bookmarkEnd w:id="16"/>
    </w:p>
    <w:p w14:paraId="350CC9C7" w14:textId="77777777" w:rsidR="00A241EC" w:rsidRPr="0036134B" w:rsidRDefault="00A241EC" w:rsidP="00A241EC">
      <w:pPr>
        <w:rPr>
          <w:b/>
          <w:bCs/>
        </w:rPr>
      </w:pPr>
      <w:r w:rsidRPr="0036134B">
        <w:rPr>
          <w:b/>
          <w:bCs/>
        </w:rPr>
        <w:t>Instruksi Kerja:</w:t>
      </w:r>
    </w:p>
    <w:p w14:paraId="5A673B1B" w14:textId="2FBD777C" w:rsidR="00A241EC" w:rsidRDefault="00A241EC" w:rsidP="00A241EC">
      <w:pPr>
        <w:pStyle w:val="ListParagraph"/>
        <w:numPr>
          <w:ilvl w:val="0"/>
          <w:numId w:val="14"/>
        </w:numPr>
      </w:pPr>
      <w:r>
        <w:t>Susun rekomendasi hasil penilaian kualitas sesuai tujuan teknis data science</w:t>
      </w:r>
    </w:p>
    <w:p w14:paraId="451E000D" w14:textId="5A8AD3CD" w:rsidR="00A241EC" w:rsidRDefault="00A241EC" w:rsidP="00A241EC">
      <w:pPr>
        <w:pStyle w:val="ListParagraph"/>
        <w:numPr>
          <w:ilvl w:val="0"/>
          <w:numId w:val="14"/>
        </w:numPr>
      </w:pPr>
      <w:r>
        <w:lastRenderedPageBreak/>
        <w:t>Susun rekomendasi hasil penilaian kecukupan data sesuai tujuan teknis data science</w:t>
      </w:r>
    </w:p>
    <w:p w14:paraId="45535313" w14:textId="1887AFAC" w:rsidR="00A241EC" w:rsidRDefault="00A241EC" w:rsidP="00A241EC">
      <w:pPr>
        <w:pStyle w:val="Heading3"/>
        <w:numPr>
          <w:ilvl w:val="0"/>
          <w:numId w:val="26"/>
        </w:numPr>
        <w:ind w:left="426" w:hanging="426"/>
      </w:pPr>
      <w:r>
        <w:t>Rekomendasi hasil p</w:t>
      </w:r>
      <w:r>
        <w:t>enilaian kualitas data</w:t>
      </w:r>
    </w:p>
    <w:p w14:paraId="28A6D8B2" w14:textId="77777777" w:rsidR="00A241EC" w:rsidRDefault="00A241EC" w:rsidP="00A241EC">
      <w:r>
        <w:t>…………………………………………………………………………………………………………………………………………………………………………</w:t>
      </w:r>
    </w:p>
    <w:p w14:paraId="23D3E182" w14:textId="77777777" w:rsidR="00A241EC" w:rsidRDefault="00A241EC" w:rsidP="00A241EC">
      <w:r>
        <w:t>…………………………………………………………………………………………………………………………………………………………………………</w:t>
      </w:r>
    </w:p>
    <w:p w14:paraId="127EFE96" w14:textId="77777777" w:rsidR="00A241EC" w:rsidRDefault="00A241EC" w:rsidP="00A241EC">
      <w:r>
        <w:t>…………………………………………………………………………………………………………………………………………………………………………</w:t>
      </w:r>
    </w:p>
    <w:p w14:paraId="2CF98979" w14:textId="270240AA" w:rsidR="00A241EC" w:rsidRDefault="00A241EC" w:rsidP="00A241EC">
      <w:pPr>
        <w:pStyle w:val="Heading3"/>
        <w:numPr>
          <w:ilvl w:val="0"/>
          <w:numId w:val="25"/>
        </w:numPr>
        <w:ind w:left="426" w:hanging="426"/>
      </w:pPr>
      <w:r>
        <w:t>Rekomendasi hasil penilaian tingkat kecukupan data</w:t>
      </w:r>
    </w:p>
    <w:p w14:paraId="7C1BBDA5" w14:textId="77777777" w:rsidR="00A241EC" w:rsidRDefault="00A241EC" w:rsidP="00A241EC">
      <w:r>
        <w:t>…………………………………………………………………………………………………………………………………………………………………………</w:t>
      </w:r>
    </w:p>
    <w:p w14:paraId="4F476936" w14:textId="77777777" w:rsidR="00A241EC" w:rsidRDefault="00A241EC" w:rsidP="00A241EC">
      <w:r>
        <w:t>…………………………………………………………………………………………………………………………………………………………………………</w:t>
      </w:r>
    </w:p>
    <w:p w14:paraId="019C29A4" w14:textId="77777777" w:rsidR="00A241EC" w:rsidRDefault="00A241EC" w:rsidP="00A241EC">
      <w:r>
        <w:t>…………………………………………………………………………………………………………………………………………………………………………</w:t>
      </w:r>
    </w:p>
    <w:p w14:paraId="082F4120" w14:textId="56AF9853" w:rsidR="00A241EC" w:rsidRDefault="00A241EC">
      <w:r>
        <w:br w:type="page"/>
      </w:r>
    </w:p>
    <w:p w14:paraId="4E99BE18" w14:textId="41AAFF7E" w:rsidR="00A241EC" w:rsidRPr="000D6CE6" w:rsidRDefault="00A241EC" w:rsidP="00A241EC">
      <w:pPr>
        <w:pStyle w:val="Heading1"/>
      </w:pPr>
      <w:bookmarkStart w:id="17" w:name="_Toc141271941"/>
      <w:r w:rsidRPr="000D6CE6">
        <w:lastRenderedPageBreak/>
        <w:t xml:space="preserve">BUKTI </w:t>
      </w:r>
      <w:r>
        <w:t>4</w:t>
      </w:r>
      <w:r>
        <w:t>-ADS</w:t>
      </w:r>
      <w:bookmarkEnd w:id="17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60"/>
        <w:gridCol w:w="284"/>
        <w:gridCol w:w="5486"/>
      </w:tblGrid>
      <w:tr w:rsidR="00A241EC" w:rsidRPr="000D6CE6" w14:paraId="0B1DA455" w14:textId="77777777" w:rsidTr="00130E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7B1E8C7C" w14:textId="77777777" w:rsidR="00A241EC" w:rsidRPr="000D6CE6" w:rsidRDefault="00A241EC" w:rsidP="00130E8C">
            <w:pPr>
              <w:rPr>
                <w:sz w:val="2"/>
                <w:szCs w:val="2"/>
              </w:rPr>
            </w:pPr>
          </w:p>
        </w:tc>
        <w:tc>
          <w:tcPr>
            <w:tcW w:w="236" w:type="dxa"/>
          </w:tcPr>
          <w:p w14:paraId="5E007538" w14:textId="77777777" w:rsidR="00A241EC" w:rsidRPr="000D6CE6" w:rsidRDefault="00A241EC" w:rsidP="00130E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tcW w:w="5516" w:type="dxa"/>
          </w:tcPr>
          <w:p w14:paraId="529DCF11" w14:textId="77777777" w:rsidR="00A241EC" w:rsidRPr="000D6CE6" w:rsidRDefault="00A241EC" w:rsidP="00130E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</w:tr>
      <w:tr w:rsidR="00A241EC" w14:paraId="076DDFB0" w14:textId="77777777" w:rsidTr="0013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0B360C9A" w14:textId="77777777" w:rsidR="00A241EC" w:rsidRPr="000D6CE6" w:rsidRDefault="00A241EC" w:rsidP="00130E8C">
            <w:pPr>
              <w:rPr>
                <w:sz w:val="28"/>
                <w:szCs w:val="28"/>
              </w:rPr>
            </w:pPr>
            <w:r w:rsidRPr="000D6CE6">
              <w:rPr>
                <w:sz w:val="28"/>
                <w:szCs w:val="28"/>
              </w:rPr>
              <w:t>Kode Unit</w:t>
            </w:r>
          </w:p>
        </w:tc>
        <w:tc>
          <w:tcPr>
            <w:tcW w:w="236" w:type="dxa"/>
          </w:tcPr>
          <w:p w14:paraId="338E1A81" w14:textId="77777777" w:rsidR="00A241EC" w:rsidRPr="000D6CE6" w:rsidRDefault="00A241EC" w:rsidP="00130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D6CE6">
              <w:rPr>
                <w:sz w:val="28"/>
                <w:szCs w:val="28"/>
              </w:rPr>
              <w:t>:</w:t>
            </w:r>
          </w:p>
        </w:tc>
        <w:tc>
          <w:tcPr>
            <w:tcW w:w="5516" w:type="dxa"/>
          </w:tcPr>
          <w:p w14:paraId="6D9BA74B" w14:textId="3B8D8C37" w:rsidR="00A241EC" w:rsidRPr="000D6CE6" w:rsidRDefault="00A241EC" w:rsidP="00130E8C">
            <w:pPr>
              <w:tabs>
                <w:tab w:val="left" w:pos="41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D6CE6">
              <w:rPr>
                <w:sz w:val="28"/>
                <w:szCs w:val="28"/>
              </w:rPr>
              <w:t>J.62DMI00.00</w:t>
            </w:r>
            <w:r>
              <w:rPr>
                <w:sz w:val="28"/>
                <w:szCs w:val="28"/>
              </w:rPr>
              <w:t>7</w:t>
            </w:r>
            <w:r w:rsidRPr="000D6CE6">
              <w:rPr>
                <w:sz w:val="28"/>
                <w:szCs w:val="28"/>
              </w:rPr>
              <w:t>.1</w:t>
            </w:r>
          </w:p>
        </w:tc>
      </w:tr>
      <w:tr w:rsidR="00A241EC" w14:paraId="788B8BD0" w14:textId="77777777" w:rsidTr="00130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1D2B04BC" w14:textId="77777777" w:rsidR="00A241EC" w:rsidRPr="000D6CE6" w:rsidRDefault="00A241EC" w:rsidP="00130E8C">
            <w:pPr>
              <w:rPr>
                <w:sz w:val="28"/>
                <w:szCs w:val="28"/>
              </w:rPr>
            </w:pPr>
            <w:r w:rsidRPr="000D6CE6">
              <w:rPr>
                <w:sz w:val="28"/>
                <w:szCs w:val="28"/>
              </w:rPr>
              <w:t>Judul Unit</w:t>
            </w:r>
          </w:p>
        </w:tc>
        <w:tc>
          <w:tcPr>
            <w:tcW w:w="236" w:type="dxa"/>
          </w:tcPr>
          <w:p w14:paraId="166150B4" w14:textId="77777777" w:rsidR="00A241EC" w:rsidRPr="000D6CE6" w:rsidRDefault="00A241EC" w:rsidP="00130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D6CE6">
              <w:rPr>
                <w:sz w:val="28"/>
                <w:szCs w:val="28"/>
              </w:rPr>
              <w:t>:</w:t>
            </w:r>
          </w:p>
        </w:tc>
        <w:tc>
          <w:tcPr>
            <w:tcW w:w="5516" w:type="dxa"/>
          </w:tcPr>
          <w:p w14:paraId="2E61C9E8" w14:textId="3D6943B3" w:rsidR="00A241EC" w:rsidRPr="000D6CE6" w:rsidRDefault="00A241EC" w:rsidP="00130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Menentukan Objek</w:t>
            </w:r>
            <w:r w:rsidRPr="000D6CE6">
              <w:rPr>
                <w:sz w:val="28"/>
                <w:szCs w:val="28"/>
              </w:rPr>
              <w:t xml:space="preserve"> Data</w:t>
            </w:r>
          </w:p>
        </w:tc>
      </w:tr>
    </w:tbl>
    <w:p w14:paraId="1C7FB628" w14:textId="77777777" w:rsidR="00A241EC" w:rsidRPr="0036134B" w:rsidRDefault="00A241EC" w:rsidP="00A241EC">
      <w:pPr>
        <w:rPr>
          <w:b/>
          <w:bCs/>
        </w:rPr>
      </w:pPr>
      <w:r w:rsidRPr="0036134B">
        <w:rPr>
          <w:b/>
          <w:bCs/>
        </w:rPr>
        <w:t>Deskripsi:</w:t>
      </w:r>
    </w:p>
    <w:p w14:paraId="6A7BDF4A" w14:textId="7AEB7E4C" w:rsidR="00A241EC" w:rsidRDefault="00A241EC" w:rsidP="00A241EC">
      <w:r>
        <w:t xml:space="preserve">Bukti ini berhubungan dengan pengetahuan, keterampilan, dan sikap kerja yang dibutuhkan dalam </w:t>
      </w:r>
      <w:r>
        <w:t xml:space="preserve">memilah dan memilih </w:t>
      </w:r>
      <w:r>
        <w:t xml:space="preserve">data </w:t>
      </w:r>
      <w:r>
        <w:t>yang sesuai permintaan atau kebutuhan</w:t>
      </w:r>
      <w:r>
        <w:t>.</w:t>
      </w:r>
    </w:p>
    <w:p w14:paraId="2D321404" w14:textId="77777777" w:rsidR="00A241EC" w:rsidRPr="0036134B" w:rsidRDefault="00A241EC" w:rsidP="00A241EC">
      <w:pPr>
        <w:rPr>
          <w:b/>
          <w:bCs/>
        </w:rPr>
      </w:pPr>
      <w:r w:rsidRPr="0036134B">
        <w:rPr>
          <w:b/>
          <w:bCs/>
        </w:rPr>
        <w:t>Langkah Kerja:</w:t>
      </w:r>
    </w:p>
    <w:p w14:paraId="4F8FC501" w14:textId="25A87F53" w:rsidR="00A241EC" w:rsidRDefault="00A241EC" w:rsidP="00A241EC">
      <w:pPr>
        <w:pStyle w:val="ListParagraph"/>
        <w:numPr>
          <w:ilvl w:val="0"/>
          <w:numId w:val="27"/>
        </w:numPr>
      </w:pPr>
      <w:r>
        <w:t>Memutuskan kriteria dan teknik pemilihan data</w:t>
      </w:r>
    </w:p>
    <w:p w14:paraId="6BFF412D" w14:textId="0694D0E0" w:rsidR="00A241EC" w:rsidRDefault="00A241EC" w:rsidP="00A241EC">
      <w:pPr>
        <w:pStyle w:val="ListParagraph"/>
        <w:numPr>
          <w:ilvl w:val="0"/>
          <w:numId w:val="27"/>
        </w:numPr>
      </w:pPr>
      <w:r>
        <w:t>Menentukan atrributes (columns) dan records (row) data</w:t>
      </w:r>
    </w:p>
    <w:p w14:paraId="59858D9B" w14:textId="77777777" w:rsidR="00A241EC" w:rsidRPr="0036134B" w:rsidRDefault="00A241EC" w:rsidP="00A241EC">
      <w:pPr>
        <w:rPr>
          <w:b/>
          <w:bCs/>
        </w:rPr>
      </w:pPr>
      <w:r w:rsidRPr="0036134B">
        <w:rPr>
          <w:b/>
          <w:bCs/>
        </w:rPr>
        <w:t>Peralatan dan Perlengkapan:</w:t>
      </w:r>
    </w:p>
    <w:p w14:paraId="73964FC4" w14:textId="77777777" w:rsidR="00A241EC" w:rsidRDefault="00A241EC" w:rsidP="00A241EC">
      <w:pPr>
        <w:pStyle w:val="ListParagraph"/>
        <w:numPr>
          <w:ilvl w:val="0"/>
          <w:numId w:val="13"/>
        </w:numPr>
      </w:pPr>
      <w:r>
        <w:t>Peralatan</w:t>
      </w:r>
    </w:p>
    <w:p w14:paraId="687F17F3" w14:textId="77777777" w:rsidR="00A241EC" w:rsidRDefault="00A241EC" w:rsidP="00A241EC">
      <w:pPr>
        <w:pStyle w:val="ListParagraph"/>
        <w:numPr>
          <w:ilvl w:val="1"/>
          <w:numId w:val="13"/>
        </w:numPr>
      </w:pPr>
      <w:r>
        <w:t>Komputer</w:t>
      </w:r>
    </w:p>
    <w:p w14:paraId="6EC6A7F5" w14:textId="77777777" w:rsidR="00A241EC" w:rsidRDefault="00A241EC" w:rsidP="00A241EC">
      <w:pPr>
        <w:pStyle w:val="ListParagraph"/>
        <w:numPr>
          <w:ilvl w:val="0"/>
          <w:numId w:val="13"/>
        </w:numPr>
      </w:pPr>
      <w:r>
        <w:t>Perlengkapan</w:t>
      </w:r>
    </w:p>
    <w:p w14:paraId="5626444F" w14:textId="63A0E286" w:rsidR="00A241EC" w:rsidRDefault="00A241EC" w:rsidP="00A241EC">
      <w:pPr>
        <w:pStyle w:val="ListParagraph"/>
        <w:numPr>
          <w:ilvl w:val="1"/>
          <w:numId w:val="13"/>
        </w:numPr>
      </w:pPr>
      <w:r>
        <w:t xml:space="preserve">Aplikasi </w:t>
      </w:r>
      <w:r>
        <w:t>pengolah kata</w:t>
      </w:r>
    </w:p>
    <w:p w14:paraId="70A2E8E7" w14:textId="3C378C43" w:rsidR="00A241EC" w:rsidRDefault="00A241EC" w:rsidP="00A241EC">
      <w:pPr>
        <w:pStyle w:val="ListParagraph"/>
        <w:numPr>
          <w:ilvl w:val="1"/>
          <w:numId w:val="13"/>
        </w:numPr>
      </w:pPr>
      <w:r>
        <w:t>Aplikasi spreadsheet</w:t>
      </w:r>
    </w:p>
    <w:p w14:paraId="135B573C" w14:textId="1075E036" w:rsidR="00A241EC" w:rsidRDefault="00A241EC" w:rsidP="00A241EC">
      <w:pPr>
        <w:pStyle w:val="ListParagraph"/>
        <w:numPr>
          <w:ilvl w:val="1"/>
          <w:numId w:val="13"/>
        </w:numPr>
      </w:pPr>
      <w:r>
        <w:t>Aplikasi notepad plus</w:t>
      </w:r>
    </w:p>
    <w:p w14:paraId="1976975C" w14:textId="126EBE57" w:rsidR="00A241EC" w:rsidRDefault="00A241EC" w:rsidP="00A241EC">
      <w:pPr>
        <w:pStyle w:val="ListParagraph"/>
        <w:numPr>
          <w:ilvl w:val="1"/>
          <w:numId w:val="13"/>
        </w:numPr>
      </w:pPr>
      <w:r>
        <w:t>Aplikasi SQL (Structured Query Language)</w:t>
      </w:r>
    </w:p>
    <w:p w14:paraId="15177088" w14:textId="126EE141" w:rsidR="00A241EC" w:rsidRDefault="00A241EC" w:rsidP="00A241EC">
      <w:pPr>
        <w:pStyle w:val="Heading2"/>
        <w:numPr>
          <w:ilvl w:val="0"/>
          <w:numId w:val="28"/>
        </w:numPr>
        <w:ind w:left="426" w:hanging="426"/>
      </w:pPr>
      <w:bookmarkStart w:id="18" w:name="_Toc141271942"/>
      <w:r>
        <w:t>Kriteria dan Teknik Pemilihan Data</w:t>
      </w:r>
      <w:bookmarkEnd w:id="18"/>
    </w:p>
    <w:p w14:paraId="3F44BF1D" w14:textId="77777777" w:rsidR="00A241EC" w:rsidRPr="0036134B" w:rsidRDefault="00A241EC" w:rsidP="00A241EC">
      <w:pPr>
        <w:rPr>
          <w:b/>
          <w:bCs/>
        </w:rPr>
      </w:pPr>
      <w:r w:rsidRPr="0036134B">
        <w:rPr>
          <w:b/>
          <w:bCs/>
        </w:rPr>
        <w:t>Instruksi Kerja:</w:t>
      </w:r>
    </w:p>
    <w:p w14:paraId="6B9E22BC" w14:textId="6B928A58" w:rsidR="00A241EC" w:rsidRDefault="00A241EC" w:rsidP="00A241EC">
      <w:pPr>
        <w:pStyle w:val="ListParagraph"/>
        <w:numPr>
          <w:ilvl w:val="0"/>
          <w:numId w:val="14"/>
        </w:numPr>
      </w:pPr>
      <w:r>
        <w:t>Identifikasi kriteria pemilihan data sesuai dengan tujuan teknis dan aturan yang berlaku</w:t>
      </w:r>
    </w:p>
    <w:p w14:paraId="70798CD1" w14:textId="2AA0D35B" w:rsidR="00A241EC" w:rsidRDefault="00A241EC" w:rsidP="00A241EC">
      <w:pPr>
        <w:pStyle w:val="ListParagraph"/>
        <w:numPr>
          <w:ilvl w:val="0"/>
          <w:numId w:val="14"/>
        </w:numPr>
      </w:pPr>
      <w:r>
        <w:t>Tetapkan teknik pemilihan data sesuai dengan kriteria pemilihan data</w:t>
      </w:r>
    </w:p>
    <w:p w14:paraId="2CA78467" w14:textId="58024926" w:rsidR="00A241EC" w:rsidRDefault="00A241EC" w:rsidP="00A241EC">
      <w:pPr>
        <w:pStyle w:val="Heading3"/>
        <w:numPr>
          <w:ilvl w:val="0"/>
          <w:numId w:val="29"/>
        </w:numPr>
        <w:ind w:left="426" w:hanging="426"/>
      </w:pPr>
      <w:r>
        <w:t>Kriteria pemilihan data</w:t>
      </w:r>
    </w:p>
    <w:p w14:paraId="318F31DE" w14:textId="77777777" w:rsidR="00A241EC" w:rsidRDefault="00A241EC" w:rsidP="00A241EC">
      <w:r>
        <w:t>…………………………………………………………………………………………………………………………………………………………………………</w:t>
      </w:r>
    </w:p>
    <w:p w14:paraId="5D78F24E" w14:textId="77777777" w:rsidR="00A241EC" w:rsidRDefault="00A241EC" w:rsidP="00A241EC">
      <w:r>
        <w:t>…………………………………………………………………………………………………………………………………………………………………………</w:t>
      </w:r>
    </w:p>
    <w:p w14:paraId="03F48051" w14:textId="77777777" w:rsidR="00A241EC" w:rsidRDefault="00A241EC" w:rsidP="00A241EC">
      <w:r>
        <w:t>…………………………………………………………………………………………………………………………………………………………………………</w:t>
      </w:r>
    </w:p>
    <w:p w14:paraId="1E165A9D" w14:textId="5A739D43" w:rsidR="00A241EC" w:rsidRDefault="00A241EC" w:rsidP="00A241EC">
      <w:pPr>
        <w:pStyle w:val="Heading3"/>
        <w:numPr>
          <w:ilvl w:val="0"/>
          <w:numId w:val="29"/>
        </w:numPr>
        <w:ind w:left="426" w:hanging="426"/>
      </w:pPr>
      <w:r>
        <w:t>Teknik</w:t>
      </w:r>
      <w:r>
        <w:t xml:space="preserve"> pemilihan data</w:t>
      </w:r>
    </w:p>
    <w:p w14:paraId="5A9F0409" w14:textId="77777777" w:rsidR="00A241EC" w:rsidRDefault="00A241EC" w:rsidP="00A241EC">
      <w:r>
        <w:t>…………………………………………………………………………………………………………………………………………………………………………</w:t>
      </w:r>
    </w:p>
    <w:p w14:paraId="216AC6A8" w14:textId="77777777" w:rsidR="00A241EC" w:rsidRDefault="00A241EC" w:rsidP="00A241EC">
      <w:r>
        <w:t>…………………………………………………………………………………………………………………………………………………………………………</w:t>
      </w:r>
    </w:p>
    <w:p w14:paraId="1853D866" w14:textId="77777777" w:rsidR="00A241EC" w:rsidRDefault="00A241EC" w:rsidP="00A241EC">
      <w:r>
        <w:t>…………………………………………………………………………………………………………………………………………………………………………</w:t>
      </w:r>
    </w:p>
    <w:p w14:paraId="7A2FEB01" w14:textId="31209003" w:rsidR="003C0347" w:rsidRDefault="003C0347" w:rsidP="003C0347">
      <w:pPr>
        <w:pStyle w:val="Heading2"/>
        <w:numPr>
          <w:ilvl w:val="0"/>
          <w:numId w:val="28"/>
        </w:numPr>
        <w:ind w:left="426" w:hanging="426"/>
      </w:pPr>
      <w:bookmarkStart w:id="19" w:name="_Toc141271943"/>
      <w:r>
        <w:t>Attributes (Columns) dan Records (Row) Data</w:t>
      </w:r>
      <w:bookmarkEnd w:id="19"/>
    </w:p>
    <w:p w14:paraId="1B576E1E" w14:textId="77777777" w:rsidR="003C0347" w:rsidRPr="0036134B" w:rsidRDefault="003C0347" w:rsidP="003C0347">
      <w:pPr>
        <w:rPr>
          <w:b/>
          <w:bCs/>
        </w:rPr>
      </w:pPr>
      <w:r w:rsidRPr="0036134B">
        <w:rPr>
          <w:b/>
          <w:bCs/>
        </w:rPr>
        <w:t>Instruksi Kerja:</w:t>
      </w:r>
    </w:p>
    <w:p w14:paraId="1345C0B0" w14:textId="4AFFCE6F" w:rsidR="003C0347" w:rsidRDefault="003C0347" w:rsidP="003C0347">
      <w:pPr>
        <w:pStyle w:val="ListParagraph"/>
        <w:numPr>
          <w:ilvl w:val="0"/>
          <w:numId w:val="14"/>
        </w:numPr>
      </w:pPr>
      <w:r>
        <w:lastRenderedPageBreak/>
        <w:t>Identifikasi attributes (columns) data sesuai dengan kriteria pemilihan data</w:t>
      </w:r>
    </w:p>
    <w:p w14:paraId="442B91EC" w14:textId="4FB79B4F" w:rsidR="003C0347" w:rsidRDefault="003C0347" w:rsidP="003C0347">
      <w:pPr>
        <w:pStyle w:val="ListParagraph"/>
        <w:numPr>
          <w:ilvl w:val="0"/>
          <w:numId w:val="14"/>
        </w:numPr>
      </w:pPr>
      <w:r>
        <w:t>Identifikasi records (row) data sesuai dengan kriteria pemilihan data</w:t>
      </w:r>
    </w:p>
    <w:p w14:paraId="75FDE3BF" w14:textId="4E512293" w:rsidR="003C0347" w:rsidRDefault="003C0347" w:rsidP="003C0347">
      <w:pPr>
        <w:pStyle w:val="Heading3"/>
        <w:numPr>
          <w:ilvl w:val="0"/>
          <w:numId w:val="30"/>
        </w:numPr>
        <w:ind w:left="426"/>
      </w:pPr>
      <w:r>
        <w:t xml:space="preserve">Attributes (columns) </w:t>
      </w:r>
      <w:r>
        <w:t>data</w:t>
      </w:r>
    </w:p>
    <w:p w14:paraId="2816FEFD" w14:textId="77777777" w:rsidR="003C0347" w:rsidRDefault="003C0347" w:rsidP="003C0347">
      <w:r>
        <w:t>…………………………………………………………………………………………………………………………………………………………………………</w:t>
      </w:r>
    </w:p>
    <w:p w14:paraId="1540F945" w14:textId="77777777" w:rsidR="003C0347" w:rsidRDefault="003C0347" w:rsidP="003C0347">
      <w:r>
        <w:t>…………………………………………………………………………………………………………………………………………………………………………</w:t>
      </w:r>
    </w:p>
    <w:p w14:paraId="78A778DF" w14:textId="77777777" w:rsidR="003C0347" w:rsidRDefault="003C0347" w:rsidP="003C0347">
      <w:r>
        <w:t>…………………………………………………………………………………………………………………………………………………………………………</w:t>
      </w:r>
    </w:p>
    <w:p w14:paraId="4BD4F4AD" w14:textId="336E898D" w:rsidR="003C0347" w:rsidRDefault="003C0347" w:rsidP="003C0347">
      <w:pPr>
        <w:pStyle w:val="Heading3"/>
        <w:numPr>
          <w:ilvl w:val="0"/>
          <w:numId w:val="29"/>
        </w:numPr>
        <w:ind w:left="426" w:hanging="426"/>
      </w:pPr>
      <w:r>
        <w:t>Records (row)</w:t>
      </w:r>
      <w:r>
        <w:t xml:space="preserve"> data</w:t>
      </w:r>
    </w:p>
    <w:p w14:paraId="43BB7FD1" w14:textId="77777777" w:rsidR="003C0347" w:rsidRDefault="003C0347" w:rsidP="003C0347">
      <w:r>
        <w:t>…………………………………………………………………………………………………………………………………………………………………………</w:t>
      </w:r>
    </w:p>
    <w:p w14:paraId="0B234F25" w14:textId="77777777" w:rsidR="003C0347" w:rsidRDefault="003C0347" w:rsidP="003C0347">
      <w:r>
        <w:t>…………………………………………………………………………………………………………………………………………………………………………</w:t>
      </w:r>
    </w:p>
    <w:p w14:paraId="649FE63A" w14:textId="77777777" w:rsidR="003C0347" w:rsidRDefault="003C0347" w:rsidP="003C0347">
      <w:r>
        <w:t>…………………………………………………………………………………………………………………………………………………………………………</w:t>
      </w:r>
    </w:p>
    <w:p w14:paraId="29737D46" w14:textId="36408350" w:rsidR="003C0347" w:rsidRDefault="003C0347">
      <w:r>
        <w:br w:type="page"/>
      </w:r>
    </w:p>
    <w:p w14:paraId="186B5333" w14:textId="02A0650C" w:rsidR="003C0347" w:rsidRPr="000D6CE6" w:rsidRDefault="003C0347" w:rsidP="003C0347">
      <w:pPr>
        <w:pStyle w:val="Heading1"/>
      </w:pPr>
      <w:bookmarkStart w:id="20" w:name="_Toc141271944"/>
      <w:r w:rsidRPr="000D6CE6">
        <w:lastRenderedPageBreak/>
        <w:t xml:space="preserve">BUKTI </w:t>
      </w:r>
      <w:r>
        <w:t>5</w:t>
      </w:r>
      <w:r>
        <w:t>-ADS</w:t>
      </w:r>
      <w:bookmarkEnd w:id="20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60"/>
        <w:gridCol w:w="284"/>
        <w:gridCol w:w="5486"/>
      </w:tblGrid>
      <w:tr w:rsidR="003C0347" w:rsidRPr="000D6CE6" w14:paraId="7E29E987" w14:textId="77777777" w:rsidTr="00130E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68637735" w14:textId="77777777" w:rsidR="003C0347" w:rsidRPr="000D6CE6" w:rsidRDefault="003C0347" w:rsidP="00130E8C">
            <w:pPr>
              <w:rPr>
                <w:sz w:val="2"/>
                <w:szCs w:val="2"/>
              </w:rPr>
            </w:pPr>
          </w:p>
        </w:tc>
        <w:tc>
          <w:tcPr>
            <w:tcW w:w="236" w:type="dxa"/>
          </w:tcPr>
          <w:p w14:paraId="4AE1287C" w14:textId="77777777" w:rsidR="003C0347" w:rsidRPr="000D6CE6" w:rsidRDefault="003C0347" w:rsidP="00130E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tcW w:w="5516" w:type="dxa"/>
          </w:tcPr>
          <w:p w14:paraId="3ADAFD08" w14:textId="77777777" w:rsidR="003C0347" w:rsidRPr="000D6CE6" w:rsidRDefault="003C0347" w:rsidP="00130E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</w:tr>
      <w:tr w:rsidR="003C0347" w14:paraId="37B31160" w14:textId="77777777" w:rsidTr="0013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28F0E724" w14:textId="77777777" w:rsidR="003C0347" w:rsidRPr="000D6CE6" w:rsidRDefault="003C0347" w:rsidP="00130E8C">
            <w:pPr>
              <w:rPr>
                <w:sz w:val="28"/>
                <w:szCs w:val="28"/>
              </w:rPr>
            </w:pPr>
            <w:r w:rsidRPr="000D6CE6">
              <w:rPr>
                <w:sz w:val="28"/>
                <w:szCs w:val="28"/>
              </w:rPr>
              <w:t>Kode Unit</w:t>
            </w:r>
          </w:p>
        </w:tc>
        <w:tc>
          <w:tcPr>
            <w:tcW w:w="236" w:type="dxa"/>
          </w:tcPr>
          <w:p w14:paraId="3CE016BC" w14:textId="77777777" w:rsidR="003C0347" w:rsidRPr="000D6CE6" w:rsidRDefault="003C0347" w:rsidP="00130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D6CE6">
              <w:rPr>
                <w:sz w:val="28"/>
                <w:szCs w:val="28"/>
              </w:rPr>
              <w:t>:</w:t>
            </w:r>
          </w:p>
        </w:tc>
        <w:tc>
          <w:tcPr>
            <w:tcW w:w="5516" w:type="dxa"/>
          </w:tcPr>
          <w:p w14:paraId="7BD50F26" w14:textId="6BBFD3EE" w:rsidR="003C0347" w:rsidRPr="000D6CE6" w:rsidRDefault="003C0347" w:rsidP="00130E8C">
            <w:pPr>
              <w:tabs>
                <w:tab w:val="left" w:pos="41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D6CE6">
              <w:rPr>
                <w:sz w:val="28"/>
                <w:szCs w:val="28"/>
              </w:rPr>
              <w:t>J.62DMI00.00</w:t>
            </w:r>
            <w:r>
              <w:rPr>
                <w:sz w:val="28"/>
                <w:szCs w:val="28"/>
              </w:rPr>
              <w:t>8</w:t>
            </w:r>
            <w:r w:rsidRPr="000D6CE6">
              <w:rPr>
                <w:sz w:val="28"/>
                <w:szCs w:val="28"/>
              </w:rPr>
              <w:t>.1</w:t>
            </w:r>
          </w:p>
        </w:tc>
      </w:tr>
      <w:tr w:rsidR="003C0347" w14:paraId="396938DB" w14:textId="77777777" w:rsidTr="00130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6BAE715B" w14:textId="77777777" w:rsidR="003C0347" w:rsidRPr="000D6CE6" w:rsidRDefault="003C0347" w:rsidP="00130E8C">
            <w:pPr>
              <w:rPr>
                <w:sz w:val="28"/>
                <w:szCs w:val="28"/>
              </w:rPr>
            </w:pPr>
            <w:r w:rsidRPr="000D6CE6">
              <w:rPr>
                <w:sz w:val="28"/>
                <w:szCs w:val="28"/>
              </w:rPr>
              <w:t>Judul Unit</w:t>
            </w:r>
          </w:p>
        </w:tc>
        <w:tc>
          <w:tcPr>
            <w:tcW w:w="236" w:type="dxa"/>
          </w:tcPr>
          <w:p w14:paraId="1E3F95F7" w14:textId="77777777" w:rsidR="003C0347" w:rsidRPr="000D6CE6" w:rsidRDefault="003C0347" w:rsidP="00130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D6CE6">
              <w:rPr>
                <w:sz w:val="28"/>
                <w:szCs w:val="28"/>
              </w:rPr>
              <w:t>:</w:t>
            </w:r>
          </w:p>
        </w:tc>
        <w:tc>
          <w:tcPr>
            <w:tcW w:w="5516" w:type="dxa"/>
          </w:tcPr>
          <w:p w14:paraId="0868D969" w14:textId="77883FF0" w:rsidR="003C0347" w:rsidRPr="000D6CE6" w:rsidRDefault="003C0347" w:rsidP="00130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Membersihkan </w:t>
            </w:r>
            <w:r w:rsidRPr="000D6CE6">
              <w:rPr>
                <w:sz w:val="28"/>
                <w:szCs w:val="28"/>
              </w:rPr>
              <w:t>Data</w:t>
            </w:r>
          </w:p>
        </w:tc>
      </w:tr>
    </w:tbl>
    <w:p w14:paraId="14B70DBE" w14:textId="77777777" w:rsidR="003C0347" w:rsidRPr="0036134B" w:rsidRDefault="003C0347" w:rsidP="003C0347">
      <w:pPr>
        <w:rPr>
          <w:b/>
          <w:bCs/>
        </w:rPr>
      </w:pPr>
      <w:r w:rsidRPr="0036134B">
        <w:rPr>
          <w:b/>
          <w:bCs/>
        </w:rPr>
        <w:t>Deskripsi:</w:t>
      </w:r>
    </w:p>
    <w:p w14:paraId="4D96DFE1" w14:textId="01E980B9" w:rsidR="003C0347" w:rsidRDefault="003C0347" w:rsidP="003C0347">
      <w:r>
        <w:t xml:space="preserve">Bukti ini berhubungan dengan pengetahuan, keterampilan, dan sikap kerja yang dibutuhkan dalam </w:t>
      </w:r>
      <w:r>
        <w:t xml:space="preserve">membersihkan </w:t>
      </w:r>
      <w:r>
        <w:t>data yang sesuai permintaan atau kebutuhan.</w:t>
      </w:r>
    </w:p>
    <w:p w14:paraId="30179ADF" w14:textId="77777777" w:rsidR="003C0347" w:rsidRPr="0036134B" w:rsidRDefault="003C0347" w:rsidP="003C0347">
      <w:pPr>
        <w:rPr>
          <w:b/>
          <w:bCs/>
        </w:rPr>
      </w:pPr>
      <w:r w:rsidRPr="0036134B">
        <w:rPr>
          <w:b/>
          <w:bCs/>
        </w:rPr>
        <w:t>Langkah Kerja:</w:t>
      </w:r>
    </w:p>
    <w:p w14:paraId="6E9037E4" w14:textId="25BD79E1" w:rsidR="003C0347" w:rsidRDefault="003C0347" w:rsidP="003C0347">
      <w:pPr>
        <w:pStyle w:val="ListParagraph"/>
        <w:numPr>
          <w:ilvl w:val="0"/>
          <w:numId w:val="31"/>
        </w:numPr>
      </w:pPr>
      <w:r>
        <w:t>Melakukan pembersihan data yang kotor</w:t>
      </w:r>
    </w:p>
    <w:p w14:paraId="2DE681DF" w14:textId="4CA7B2F1" w:rsidR="003C0347" w:rsidRDefault="003C0347" w:rsidP="003C0347">
      <w:pPr>
        <w:pStyle w:val="ListParagraph"/>
        <w:numPr>
          <w:ilvl w:val="0"/>
          <w:numId w:val="31"/>
        </w:numPr>
      </w:pPr>
      <w:r>
        <w:t>Membuat laporan dan rekomendasi hasil membersihkan data</w:t>
      </w:r>
    </w:p>
    <w:p w14:paraId="2DBD1386" w14:textId="77777777" w:rsidR="003C0347" w:rsidRPr="0036134B" w:rsidRDefault="003C0347" w:rsidP="003C0347">
      <w:pPr>
        <w:rPr>
          <w:b/>
          <w:bCs/>
        </w:rPr>
      </w:pPr>
      <w:r w:rsidRPr="0036134B">
        <w:rPr>
          <w:b/>
          <w:bCs/>
        </w:rPr>
        <w:t>Peralatan dan Perlengkapan:</w:t>
      </w:r>
    </w:p>
    <w:p w14:paraId="49A2D285" w14:textId="77777777" w:rsidR="003C0347" w:rsidRDefault="003C0347" w:rsidP="003C0347">
      <w:pPr>
        <w:pStyle w:val="ListParagraph"/>
        <w:numPr>
          <w:ilvl w:val="0"/>
          <w:numId w:val="13"/>
        </w:numPr>
      </w:pPr>
      <w:r>
        <w:t>Peralatan</w:t>
      </w:r>
    </w:p>
    <w:p w14:paraId="0673262A" w14:textId="77777777" w:rsidR="003C0347" w:rsidRDefault="003C0347" w:rsidP="003C0347">
      <w:pPr>
        <w:pStyle w:val="ListParagraph"/>
        <w:numPr>
          <w:ilvl w:val="1"/>
          <w:numId w:val="13"/>
        </w:numPr>
      </w:pPr>
      <w:r>
        <w:t>Komputer</w:t>
      </w:r>
    </w:p>
    <w:p w14:paraId="0A8BD7AD" w14:textId="77777777" w:rsidR="003C0347" w:rsidRDefault="003C0347" w:rsidP="003C0347">
      <w:pPr>
        <w:pStyle w:val="ListParagraph"/>
        <w:numPr>
          <w:ilvl w:val="0"/>
          <w:numId w:val="13"/>
        </w:numPr>
      </w:pPr>
      <w:r>
        <w:t>Perlengkapan</w:t>
      </w:r>
    </w:p>
    <w:p w14:paraId="31DDC717" w14:textId="77777777" w:rsidR="003C0347" w:rsidRDefault="003C0347" w:rsidP="003C0347">
      <w:pPr>
        <w:pStyle w:val="ListParagraph"/>
        <w:numPr>
          <w:ilvl w:val="1"/>
          <w:numId w:val="13"/>
        </w:numPr>
      </w:pPr>
      <w:r>
        <w:t>Aplikasi pengolah kata</w:t>
      </w:r>
    </w:p>
    <w:p w14:paraId="242B7C86" w14:textId="77777777" w:rsidR="003C0347" w:rsidRDefault="003C0347" w:rsidP="003C0347">
      <w:pPr>
        <w:pStyle w:val="ListParagraph"/>
        <w:numPr>
          <w:ilvl w:val="1"/>
          <w:numId w:val="13"/>
        </w:numPr>
      </w:pPr>
      <w:r>
        <w:t>Aplikasi spreadsheet</w:t>
      </w:r>
    </w:p>
    <w:p w14:paraId="3354D8E1" w14:textId="53D38004" w:rsidR="003C0347" w:rsidRDefault="003C0347" w:rsidP="003C0347">
      <w:pPr>
        <w:pStyle w:val="ListParagraph"/>
        <w:numPr>
          <w:ilvl w:val="1"/>
          <w:numId w:val="13"/>
        </w:numPr>
      </w:pPr>
      <w:r>
        <w:t xml:space="preserve">Aplikasi </w:t>
      </w:r>
      <w:r>
        <w:t>text editor</w:t>
      </w:r>
    </w:p>
    <w:p w14:paraId="5910EC0E" w14:textId="77777777" w:rsidR="003C0347" w:rsidRDefault="003C0347" w:rsidP="003C0347">
      <w:pPr>
        <w:pStyle w:val="ListParagraph"/>
        <w:numPr>
          <w:ilvl w:val="1"/>
          <w:numId w:val="13"/>
        </w:numPr>
      </w:pPr>
      <w:r>
        <w:t>Aplikasi SQL (Structured Query Language)</w:t>
      </w:r>
    </w:p>
    <w:p w14:paraId="793CB764" w14:textId="4239FC0F" w:rsidR="003C0347" w:rsidRDefault="003C0347" w:rsidP="003C0347">
      <w:pPr>
        <w:pStyle w:val="Heading2"/>
        <w:numPr>
          <w:ilvl w:val="0"/>
          <w:numId w:val="32"/>
        </w:numPr>
        <w:ind w:left="426" w:hanging="426"/>
      </w:pPr>
      <w:bookmarkStart w:id="21" w:name="_Toc141271945"/>
      <w:r>
        <w:t>Pembersihan Data Kotor</w:t>
      </w:r>
      <w:bookmarkEnd w:id="21"/>
    </w:p>
    <w:p w14:paraId="29545D28" w14:textId="77777777" w:rsidR="003C0347" w:rsidRPr="0036134B" w:rsidRDefault="003C0347" w:rsidP="003C0347">
      <w:pPr>
        <w:rPr>
          <w:b/>
          <w:bCs/>
        </w:rPr>
      </w:pPr>
      <w:r w:rsidRPr="0036134B">
        <w:rPr>
          <w:b/>
          <w:bCs/>
        </w:rPr>
        <w:t>Instruksi Kerja:</w:t>
      </w:r>
    </w:p>
    <w:p w14:paraId="5B0F1503" w14:textId="20459963" w:rsidR="003C0347" w:rsidRDefault="003C0347" w:rsidP="003C0347">
      <w:pPr>
        <w:pStyle w:val="ListParagraph"/>
        <w:numPr>
          <w:ilvl w:val="0"/>
          <w:numId w:val="14"/>
        </w:numPr>
      </w:pPr>
      <w:r>
        <w:t>Tentukan strategi pembersihan data berdasarkan hasil telaah data</w:t>
      </w:r>
    </w:p>
    <w:p w14:paraId="6F52CA11" w14:textId="4DBD875A" w:rsidR="003C0347" w:rsidRDefault="003C0347" w:rsidP="003C0347">
      <w:pPr>
        <w:pStyle w:val="ListParagraph"/>
        <w:numPr>
          <w:ilvl w:val="0"/>
          <w:numId w:val="14"/>
        </w:numPr>
      </w:pPr>
      <w:r>
        <w:t>Koreksi data yang kotor berdasarkan strategi pembersihan data</w:t>
      </w:r>
    </w:p>
    <w:p w14:paraId="6CA5F3C5" w14:textId="56D77F2B" w:rsidR="003C0347" w:rsidRDefault="003C0347" w:rsidP="003C0347">
      <w:pPr>
        <w:pStyle w:val="Heading3"/>
        <w:numPr>
          <w:ilvl w:val="0"/>
          <w:numId w:val="33"/>
        </w:numPr>
        <w:ind w:left="426" w:hanging="426"/>
      </w:pPr>
      <w:r>
        <w:t>Strategi pembersihan data</w:t>
      </w:r>
    </w:p>
    <w:p w14:paraId="3585CB0C" w14:textId="77777777" w:rsidR="003C0347" w:rsidRDefault="003C0347" w:rsidP="003C0347">
      <w:r>
        <w:t>…………………………………………………………………………………………………………………………………………………………………………</w:t>
      </w:r>
    </w:p>
    <w:p w14:paraId="68CB5636" w14:textId="77777777" w:rsidR="003C0347" w:rsidRDefault="003C0347" w:rsidP="003C0347">
      <w:r>
        <w:t>…………………………………………………………………………………………………………………………………………………………………………</w:t>
      </w:r>
    </w:p>
    <w:p w14:paraId="5BB74110" w14:textId="77777777" w:rsidR="003C0347" w:rsidRDefault="003C0347" w:rsidP="003C0347">
      <w:r>
        <w:t>…………………………………………………………………………………………………………………………………………………………………………</w:t>
      </w:r>
    </w:p>
    <w:p w14:paraId="30F5F709" w14:textId="0818D2F0" w:rsidR="003C0347" w:rsidRDefault="003C0347" w:rsidP="003C0347">
      <w:pPr>
        <w:pStyle w:val="Heading3"/>
        <w:numPr>
          <w:ilvl w:val="0"/>
          <w:numId w:val="33"/>
        </w:numPr>
        <w:ind w:left="426" w:hanging="426"/>
      </w:pPr>
      <w:r>
        <w:t xml:space="preserve">Koreksi </w:t>
      </w:r>
      <w:r>
        <w:t>data</w:t>
      </w:r>
      <w:r>
        <w:t xml:space="preserve"> kotor</w:t>
      </w:r>
    </w:p>
    <w:p w14:paraId="6712E03F" w14:textId="77777777" w:rsidR="003C0347" w:rsidRDefault="003C0347" w:rsidP="003C0347">
      <w:r>
        <w:t>…………………………………………………………………………………………………………………………………………………………………………</w:t>
      </w:r>
    </w:p>
    <w:p w14:paraId="5A31B1C5" w14:textId="77777777" w:rsidR="003C0347" w:rsidRDefault="003C0347" w:rsidP="003C0347">
      <w:r>
        <w:t>…………………………………………………………………………………………………………………………………………………………………………</w:t>
      </w:r>
    </w:p>
    <w:p w14:paraId="3F7DA716" w14:textId="77777777" w:rsidR="003C0347" w:rsidRDefault="003C0347" w:rsidP="003C0347">
      <w:r>
        <w:t>…………………………………………………………………………………………………………………………………………………………………………</w:t>
      </w:r>
    </w:p>
    <w:p w14:paraId="4B5A84D2" w14:textId="31B16C62" w:rsidR="003C0347" w:rsidRDefault="003C0347" w:rsidP="003C0347">
      <w:pPr>
        <w:pStyle w:val="Heading2"/>
        <w:numPr>
          <w:ilvl w:val="0"/>
          <w:numId w:val="32"/>
        </w:numPr>
        <w:ind w:left="426" w:hanging="426"/>
      </w:pPr>
      <w:bookmarkStart w:id="22" w:name="_Toc141271946"/>
      <w:r>
        <w:t xml:space="preserve">Laporan dan Rekomendasi Hasil Pembersihan </w:t>
      </w:r>
      <w:r>
        <w:t>Data Kotor</w:t>
      </w:r>
      <w:bookmarkEnd w:id="22"/>
    </w:p>
    <w:p w14:paraId="6AA65AF5" w14:textId="77777777" w:rsidR="003C0347" w:rsidRPr="0036134B" w:rsidRDefault="003C0347" w:rsidP="003C0347">
      <w:pPr>
        <w:rPr>
          <w:b/>
          <w:bCs/>
        </w:rPr>
      </w:pPr>
      <w:r w:rsidRPr="0036134B">
        <w:rPr>
          <w:b/>
          <w:bCs/>
        </w:rPr>
        <w:t>Instruksi Kerja:</w:t>
      </w:r>
    </w:p>
    <w:p w14:paraId="0C3DF764" w14:textId="137ADBA5" w:rsidR="003C0347" w:rsidRDefault="003C0347" w:rsidP="003C0347">
      <w:pPr>
        <w:pStyle w:val="ListParagraph"/>
        <w:numPr>
          <w:ilvl w:val="0"/>
          <w:numId w:val="14"/>
        </w:numPr>
      </w:pPr>
      <w:r>
        <w:lastRenderedPageBreak/>
        <w:t>Deskripsikan masalah dan teknis koreksi data sesuai dengan kondisi data dan strategi pembersihan data</w:t>
      </w:r>
    </w:p>
    <w:p w14:paraId="6D809E94" w14:textId="5F6BA82A" w:rsidR="003C0347" w:rsidRDefault="003C0347" w:rsidP="003C0347">
      <w:pPr>
        <w:pStyle w:val="ListParagraph"/>
        <w:numPr>
          <w:ilvl w:val="0"/>
          <w:numId w:val="14"/>
        </w:numPr>
      </w:pPr>
      <w:r>
        <w:t>Lakukan evaluasi berdasarkan analisis koreksi yang telah dilakukan</w:t>
      </w:r>
    </w:p>
    <w:p w14:paraId="7AB80058" w14:textId="7C6E7949" w:rsidR="003C0347" w:rsidRDefault="003C0347" w:rsidP="003C0347">
      <w:pPr>
        <w:pStyle w:val="ListParagraph"/>
        <w:numPr>
          <w:ilvl w:val="0"/>
          <w:numId w:val="14"/>
        </w:numPr>
      </w:pPr>
      <w:r>
        <w:t>Dokumentasikan evaluasi proses dan hasil pembersihan data kotor</w:t>
      </w:r>
    </w:p>
    <w:p w14:paraId="40487A9D" w14:textId="6ECA732D" w:rsidR="003C0347" w:rsidRDefault="003C0347" w:rsidP="003C0347">
      <w:pPr>
        <w:pStyle w:val="Heading3"/>
        <w:numPr>
          <w:ilvl w:val="0"/>
          <w:numId w:val="34"/>
        </w:numPr>
        <w:ind w:left="426" w:hanging="426"/>
      </w:pPr>
      <w:r>
        <w:t>Masalah dan teknis koreksi data</w:t>
      </w:r>
    </w:p>
    <w:p w14:paraId="3794B739" w14:textId="77777777" w:rsidR="003C0347" w:rsidRDefault="003C0347" w:rsidP="003C0347">
      <w:r>
        <w:t>…………………………………………………………………………………………………………………………………………………………………………</w:t>
      </w:r>
    </w:p>
    <w:p w14:paraId="5F45C58B" w14:textId="77777777" w:rsidR="003C0347" w:rsidRDefault="003C0347" w:rsidP="003C0347">
      <w:r>
        <w:t>…………………………………………………………………………………………………………………………………………………………………………</w:t>
      </w:r>
    </w:p>
    <w:p w14:paraId="12B85C69" w14:textId="77777777" w:rsidR="003C0347" w:rsidRDefault="003C0347" w:rsidP="003C0347">
      <w:r>
        <w:t>…………………………………………………………………………………………………………………………………………………………………………</w:t>
      </w:r>
    </w:p>
    <w:p w14:paraId="45BDE5BC" w14:textId="2360F933" w:rsidR="003C0347" w:rsidRDefault="003C0347" w:rsidP="003C0347">
      <w:pPr>
        <w:pStyle w:val="Heading3"/>
        <w:numPr>
          <w:ilvl w:val="0"/>
          <w:numId w:val="33"/>
        </w:numPr>
        <w:ind w:left="426" w:hanging="426"/>
      </w:pPr>
      <w:r>
        <w:t>Evaluasi berdasarkan analisis koreksi yang telah dilakukan</w:t>
      </w:r>
    </w:p>
    <w:p w14:paraId="212342FA" w14:textId="77777777" w:rsidR="003C0347" w:rsidRDefault="003C0347" w:rsidP="003C0347">
      <w:r>
        <w:t>…………………………………………………………………………………………………………………………………………………………………………</w:t>
      </w:r>
    </w:p>
    <w:p w14:paraId="60CD36F4" w14:textId="77777777" w:rsidR="003C0347" w:rsidRDefault="003C0347" w:rsidP="003C0347">
      <w:r>
        <w:t>…………………………………………………………………………………………………………………………………………………………………………</w:t>
      </w:r>
    </w:p>
    <w:p w14:paraId="3BC20914" w14:textId="77777777" w:rsidR="003C0347" w:rsidRDefault="003C0347" w:rsidP="003C0347">
      <w:r>
        <w:t>…………………………………………………………………………………………………………………………………………………………………………</w:t>
      </w:r>
    </w:p>
    <w:p w14:paraId="7752A9D2" w14:textId="4A6C3DAB" w:rsidR="003C0347" w:rsidRDefault="003C0347" w:rsidP="003C0347">
      <w:pPr>
        <w:pStyle w:val="Heading3"/>
        <w:numPr>
          <w:ilvl w:val="0"/>
          <w:numId w:val="33"/>
        </w:numPr>
        <w:ind w:left="426" w:hanging="426"/>
      </w:pPr>
      <w:r>
        <w:t>Dokumentasi evaluasi proses dan hasil pembersihan</w:t>
      </w:r>
    </w:p>
    <w:p w14:paraId="3949DDDE" w14:textId="77777777" w:rsidR="003C0347" w:rsidRDefault="003C0347" w:rsidP="003C0347">
      <w:r>
        <w:t>…………………………………………………………………………………………………………………………………………………………………………</w:t>
      </w:r>
    </w:p>
    <w:p w14:paraId="61D15BCC" w14:textId="77777777" w:rsidR="003C0347" w:rsidRDefault="003C0347" w:rsidP="003C0347">
      <w:r>
        <w:t>…………………………………………………………………………………………………………………………………………………………………………</w:t>
      </w:r>
    </w:p>
    <w:p w14:paraId="37BB8C42" w14:textId="77777777" w:rsidR="003C0347" w:rsidRDefault="003C0347" w:rsidP="003C0347">
      <w:r>
        <w:t>…………………………………………………………………………………………………………………………………………………………………………</w:t>
      </w:r>
    </w:p>
    <w:p w14:paraId="4122BFE5" w14:textId="77777777" w:rsidR="00850712" w:rsidRDefault="00850712" w:rsidP="003C0347"/>
    <w:p w14:paraId="63FA67C1" w14:textId="6D288D47" w:rsidR="00850712" w:rsidRDefault="00850712">
      <w:r>
        <w:br w:type="page"/>
      </w:r>
    </w:p>
    <w:p w14:paraId="4CBFD63F" w14:textId="27C1AAFE" w:rsidR="00850712" w:rsidRPr="000D6CE6" w:rsidRDefault="00850712" w:rsidP="00850712">
      <w:pPr>
        <w:pStyle w:val="Heading1"/>
      </w:pPr>
      <w:bookmarkStart w:id="23" w:name="_Toc141271947"/>
      <w:r w:rsidRPr="000D6CE6">
        <w:lastRenderedPageBreak/>
        <w:t xml:space="preserve">BUKTI </w:t>
      </w:r>
      <w:r>
        <w:t>6</w:t>
      </w:r>
      <w:r>
        <w:t>-ADS</w:t>
      </w:r>
      <w:bookmarkEnd w:id="23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60"/>
        <w:gridCol w:w="284"/>
        <w:gridCol w:w="5486"/>
      </w:tblGrid>
      <w:tr w:rsidR="00850712" w:rsidRPr="000D6CE6" w14:paraId="238AC55B" w14:textId="77777777" w:rsidTr="00130E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768B1FBA" w14:textId="77777777" w:rsidR="00850712" w:rsidRPr="000D6CE6" w:rsidRDefault="00850712" w:rsidP="00130E8C">
            <w:pPr>
              <w:rPr>
                <w:sz w:val="2"/>
                <w:szCs w:val="2"/>
              </w:rPr>
            </w:pPr>
          </w:p>
        </w:tc>
        <w:tc>
          <w:tcPr>
            <w:tcW w:w="236" w:type="dxa"/>
          </w:tcPr>
          <w:p w14:paraId="524D118A" w14:textId="77777777" w:rsidR="00850712" w:rsidRPr="000D6CE6" w:rsidRDefault="00850712" w:rsidP="00130E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tcW w:w="5516" w:type="dxa"/>
          </w:tcPr>
          <w:p w14:paraId="71A6B56B" w14:textId="77777777" w:rsidR="00850712" w:rsidRPr="000D6CE6" w:rsidRDefault="00850712" w:rsidP="00130E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</w:tr>
      <w:tr w:rsidR="00850712" w14:paraId="6E3BECF6" w14:textId="77777777" w:rsidTr="0013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1DC1F4B9" w14:textId="77777777" w:rsidR="00850712" w:rsidRPr="000D6CE6" w:rsidRDefault="00850712" w:rsidP="00130E8C">
            <w:pPr>
              <w:rPr>
                <w:sz w:val="28"/>
                <w:szCs w:val="28"/>
              </w:rPr>
            </w:pPr>
            <w:r w:rsidRPr="000D6CE6">
              <w:rPr>
                <w:sz w:val="28"/>
                <w:szCs w:val="28"/>
              </w:rPr>
              <w:t>Kode Unit</w:t>
            </w:r>
          </w:p>
        </w:tc>
        <w:tc>
          <w:tcPr>
            <w:tcW w:w="236" w:type="dxa"/>
          </w:tcPr>
          <w:p w14:paraId="34D62DAE" w14:textId="77777777" w:rsidR="00850712" w:rsidRPr="000D6CE6" w:rsidRDefault="00850712" w:rsidP="00130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D6CE6">
              <w:rPr>
                <w:sz w:val="28"/>
                <w:szCs w:val="28"/>
              </w:rPr>
              <w:t>:</w:t>
            </w:r>
          </w:p>
        </w:tc>
        <w:tc>
          <w:tcPr>
            <w:tcW w:w="5516" w:type="dxa"/>
          </w:tcPr>
          <w:p w14:paraId="17A34933" w14:textId="0EA0F6F7" w:rsidR="00850712" w:rsidRPr="000D6CE6" w:rsidRDefault="00850712" w:rsidP="00130E8C">
            <w:pPr>
              <w:tabs>
                <w:tab w:val="left" w:pos="41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D6CE6">
              <w:rPr>
                <w:sz w:val="28"/>
                <w:szCs w:val="28"/>
              </w:rPr>
              <w:t>J.62DMI00.00</w:t>
            </w:r>
            <w:r>
              <w:rPr>
                <w:sz w:val="28"/>
                <w:szCs w:val="28"/>
              </w:rPr>
              <w:t>9</w:t>
            </w:r>
            <w:r w:rsidRPr="000D6CE6">
              <w:rPr>
                <w:sz w:val="28"/>
                <w:szCs w:val="28"/>
              </w:rPr>
              <w:t>.1</w:t>
            </w:r>
          </w:p>
        </w:tc>
      </w:tr>
      <w:tr w:rsidR="00850712" w14:paraId="5FD8BF00" w14:textId="77777777" w:rsidTr="00130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0BFE857E" w14:textId="77777777" w:rsidR="00850712" w:rsidRPr="000D6CE6" w:rsidRDefault="00850712" w:rsidP="00130E8C">
            <w:pPr>
              <w:rPr>
                <w:sz w:val="28"/>
                <w:szCs w:val="28"/>
              </w:rPr>
            </w:pPr>
            <w:r w:rsidRPr="000D6CE6">
              <w:rPr>
                <w:sz w:val="28"/>
                <w:szCs w:val="28"/>
              </w:rPr>
              <w:t>Judul Unit</w:t>
            </w:r>
          </w:p>
        </w:tc>
        <w:tc>
          <w:tcPr>
            <w:tcW w:w="236" w:type="dxa"/>
          </w:tcPr>
          <w:p w14:paraId="3E53EA72" w14:textId="77777777" w:rsidR="00850712" w:rsidRPr="000D6CE6" w:rsidRDefault="00850712" w:rsidP="00130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D6CE6">
              <w:rPr>
                <w:sz w:val="28"/>
                <w:szCs w:val="28"/>
              </w:rPr>
              <w:t>:</w:t>
            </w:r>
          </w:p>
        </w:tc>
        <w:tc>
          <w:tcPr>
            <w:tcW w:w="5516" w:type="dxa"/>
          </w:tcPr>
          <w:p w14:paraId="3455EFAE" w14:textId="38F946AA" w:rsidR="00850712" w:rsidRPr="000D6CE6" w:rsidRDefault="00850712" w:rsidP="00130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Mengkonstruksi</w:t>
            </w:r>
            <w:r>
              <w:rPr>
                <w:sz w:val="28"/>
                <w:szCs w:val="28"/>
              </w:rPr>
              <w:t xml:space="preserve"> </w:t>
            </w:r>
            <w:r w:rsidRPr="000D6CE6">
              <w:rPr>
                <w:sz w:val="28"/>
                <w:szCs w:val="28"/>
              </w:rPr>
              <w:t>Data</w:t>
            </w:r>
          </w:p>
        </w:tc>
      </w:tr>
    </w:tbl>
    <w:p w14:paraId="19244635" w14:textId="77777777" w:rsidR="00850712" w:rsidRPr="0036134B" w:rsidRDefault="00850712" w:rsidP="00850712">
      <w:pPr>
        <w:rPr>
          <w:b/>
          <w:bCs/>
        </w:rPr>
      </w:pPr>
      <w:r w:rsidRPr="0036134B">
        <w:rPr>
          <w:b/>
          <w:bCs/>
        </w:rPr>
        <w:t>Deskripsi:</w:t>
      </w:r>
    </w:p>
    <w:p w14:paraId="1FA6259D" w14:textId="06630B3F" w:rsidR="00850712" w:rsidRDefault="00850712" w:rsidP="00850712">
      <w:r>
        <w:t xml:space="preserve">Bukti ini berhubungan dengan pengetahuan, keterampilan, dan sikap kerja yang dibutuhkan dalam </w:t>
      </w:r>
      <w:r>
        <w:t xml:space="preserve">mengkontruksi </w:t>
      </w:r>
      <w:r>
        <w:t xml:space="preserve">data </w:t>
      </w:r>
      <w:r>
        <w:t>untuk proyek data science</w:t>
      </w:r>
      <w:r>
        <w:t>.</w:t>
      </w:r>
    </w:p>
    <w:p w14:paraId="43FDC104" w14:textId="77777777" w:rsidR="00850712" w:rsidRPr="0036134B" w:rsidRDefault="00850712" w:rsidP="00850712">
      <w:pPr>
        <w:rPr>
          <w:b/>
          <w:bCs/>
        </w:rPr>
      </w:pPr>
      <w:r w:rsidRPr="0036134B">
        <w:rPr>
          <w:b/>
          <w:bCs/>
        </w:rPr>
        <w:t>Langkah Kerja:</w:t>
      </w:r>
    </w:p>
    <w:p w14:paraId="264DA45A" w14:textId="654334E1" w:rsidR="00850712" w:rsidRDefault="00850712" w:rsidP="00850712">
      <w:pPr>
        <w:pStyle w:val="ListParagraph"/>
        <w:numPr>
          <w:ilvl w:val="0"/>
          <w:numId w:val="35"/>
        </w:numPr>
      </w:pPr>
      <w:r>
        <w:t>Menganalisis teknik transformasi adta</w:t>
      </w:r>
    </w:p>
    <w:p w14:paraId="531CB982" w14:textId="6536157C" w:rsidR="00850712" w:rsidRDefault="00850712" w:rsidP="00850712">
      <w:pPr>
        <w:pStyle w:val="ListParagraph"/>
        <w:numPr>
          <w:ilvl w:val="0"/>
          <w:numId w:val="35"/>
        </w:numPr>
      </w:pPr>
      <w:r>
        <w:t>Melakukan transformasi data</w:t>
      </w:r>
    </w:p>
    <w:p w14:paraId="346E94E4" w14:textId="4EEBFF24" w:rsidR="00850712" w:rsidRDefault="00850712" w:rsidP="00850712">
      <w:pPr>
        <w:pStyle w:val="ListParagraph"/>
        <w:numPr>
          <w:ilvl w:val="0"/>
          <w:numId w:val="35"/>
        </w:numPr>
      </w:pPr>
      <w:r>
        <w:t>Membuat dokumentasi konstruksi data</w:t>
      </w:r>
    </w:p>
    <w:p w14:paraId="0BA6D75B" w14:textId="77777777" w:rsidR="00850712" w:rsidRPr="0036134B" w:rsidRDefault="00850712" w:rsidP="00850712">
      <w:pPr>
        <w:rPr>
          <w:b/>
          <w:bCs/>
        </w:rPr>
      </w:pPr>
      <w:r w:rsidRPr="0036134B">
        <w:rPr>
          <w:b/>
          <w:bCs/>
        </w:rPr>
        <w:t>Peralatan dan Perlengkapan:</w:t>
      </w:r>
    </w:p>
    <w:p w14:paraId="1AA07C8D" w14:textId="77777777" w:rsidR="00850712" w:rsidRDefault="00850712" w:rsidP="00850712">
      <w:pPr>
        <w:pStyle w:val="ListParagraph"/>
        <w:numPr>
          <w:ilvl w:val="0"/>
          <w:numId w:val="13"/>
        </w:numPr>
      </w:pPr>
      <w:r>
        <w:t>Peralatan</w:t>
      </w:r>
    </w:p>
    <w:p w14:paraId="19D6F36F" w14:textId="77777777" w:rsidR="00850712" w:rsidRDefault="00850712" w:rsidP="00850712">
      <w:pPr>
        <w:pStyle w:val="ListParagraph"/>
        <w:numPr>
          <w:ilvl w:val="1"/>
          <w:numId w:val="13"/>
        </w:numPr>
      </w:pPr>
      <w:r>
        <w:t>Komputer</w:t>
      </w:r>
    </w:p>
    <w:p w14:paraId="6645A45E" w14:textId="77777777" w:rsidR="00850712" w:rsidRDefault="00850712" w:rsidP="00850712">
      <w:pPr>
        <w:pStyle w:val="ListParagraph"/>
        <w:numPr>
          <w:ilvl w:val="0"/>
          <w:numId w:val="13"/>
        </w:numPr>
      </w:pPr>
      <w:r>
        <w:t>Perlengkapan</w:t>
      </w:r>
    </w:p>
    <w:p w14:paraId="76D4C554" w14:textId="4D4C8123" w:rsidR="00850712" w:rsidRDefault="00850712" w:rsidP="00850712">
      <w:pPr>
        <w:pStyle w:val="ListParagraph"/>
        <w:numPr>
          <w:ilvl w:val="1"/>
          <w:numId w:val="13"/>
        </w:numPr>
      </w:pPr>
      <w:r>
        <w:t>Aplikasi pengolah kata</w:t>
      </w:r>
    </w:p>
    <w:p w14:paraId="09B02FFD" w14:textId="59C6F433" w:rsidR="00850712" w:rsidRDefault="00850712" w:rsidP="00850712">
      <w:pPr>
        <w:pStyle w:val="ListParagraph"/>
        <w:numPr>
          <w:ilvl w:val="1"/>
          <w:numId w:val="13"/>
        </w:numPr>
      </w:pPr>
      <w:r>
        <w:t>Tools pengolah kata</w:t>
      </w:r>
    </w:p>
    <w:p w14:paraId="5BA31057" w14:textId="183F3DB9" w:rsidR="00850712" w:rsidRDefault="00850712" w:rsidP="00850712">
      <w:pPr>
        <w:pStyle w:val="Heading2"/>
        <w:numPr>
          <w:ilvl w:val="0"/>
          <w:numId w:val="36"/>
        </w:numPr>
        <w:ind w:left="426" w:hanging="426"/>
      </w:pPr>
      <w:bookmarkStart w:id="24" w:name="_Toc141271948"/>
      <w:r>
        <w:t>Analisis Teknik Transformasi Data</w:t>
      </w:r>
      <w:bookmarkEnd w:id="24"/>
    </w:p>
    <w:p w14:paraId="19B6B7F1" w14:textId="77777777" w:rsidR="00850712" w:rsidRPr="0036134B" w:rsidRDefault="00850712" w:rsidP="00850712">
      <w:pPr>
        <w:rPr>
          <w:b/>
          <w:bCs/>
        </w:rPr>
      </w:pPr>
      <w:r w:rsidRPr="0036134B">
        <w:rPr>
          <w:b/>
          <w:bCs/>
        </w:rPr>
        <w:t>Instruksi Kerja:</w:t>
      </w:r>
    </w:p>
    <w:p w14:paraId="5D516CD2" w14:textId="56AD4187" w:rsidR="00850712" w:rsidRDefault="00850712" w:rsidP="00850712">
      <w:pPr>
        <w:pStyle w:val="ListParagraph"/>
        <w:numPr>
          <w:ilvl w:val="0"/>
          <w:numId w:val="14"/>
        </w:numPr>
      </w:pPr>
      <w:r>
        <w:t>Lakukan analisis data untuk menentukan representasi fitur data awal</w:t>
      </w:r>
    </w:p>
    <w:p w14:paraId="18C5B2D3" w14:textId="660F58C9" w:rsidR="00850712" w:rsidRDefault="00850712" w:rsidP="00850712">
      <w:pPr>
        <w:pStyle w:val="ListParagraph"/>
        <w:numPr>
          <w:ilvl w:val="0"/>
          <w:numId w:val="14"/>
        </w:numPr>
      </w:pPr>
      <w:r>
        <w:t xml:space="preserve">Lakukan </w:t>
      </w:r>
      <w:r>
        <w:t xml:space="preserve">analisis </w:t>
      </w:r>
      <w:r>
        <w:t>representasi fitur data awal</w:t>
      </w:r>
      <w:r>
        <w:t xml:space="preserve"> untuk menentukan teknik rekayasa fitur yang diperlukan untuk pembangunan model data science</w:t>
      </w:r>
    </w:p>
    <w:p w14:paraId="17C898FF" w14:textId="5F6C1DBB" w:rsidR="00850712" w:rsidRDefault="00850712" w:rsidP="00850712">
      <w:pPr>
        <w:pStyle w:val="Heading3"/>
        <w:numPr>
          <w:ilvl w:val="0"/>
          <w:numId w:val="37"/>
        </w:numPr>
        <w:ind w:left="426" w:hanging="426"/>
      </w:pPr>
      <w:r>
        <w:t>Representasi fitur data awal</w:t>
      </w:r>
    </w:p>
    <w:p w14:paraId="05A226E9" w14:textId="77777777" w:rsidR="00850712" w:rsidRDefault="00850712" w:rsidP="00850712">
      <w:r>
        <w:t>…………………………………………………………………………………………………………………………………………………………………………</w:t>
      </w:r>
    </w:p>
    <w:p w14:paraId="38BB7BEE" w14:textId="77777777" w:rsidR="00850712" w:rsidRDefault="00850712" w:rsidP="00850712">
      <w:r>
        <w:t>…………………………………………………………………………………………………………………………………………………………………………</w:t>
      </w:r>
    </w:p>
    <w:p w14:paraId="0B8E37A6" w14:textId="77777777" w:rsidR="00850712" w:rsidRDefault="00850712" w:rsidP="00850712">
      <w:r>
        <w:t>…………………………………………………………………………………………………………………………………………………………………………</w:t>
      </w:r>
    </w:p>
    <w:p w14:paraId="7F905F0A" w14:textId="1339B60F" w:rsidR="00850712" w:rsidRDefault="00850712" w:rsidP="00850712">
      <w:pPr>
        <w:pStyle w:val="Heading3"/>
        <w:numPr>
          <w:ilvl w:val="0"/>
          <w:numId w:val="37"/>
        </w:numPr>
        <w:ind w:left="426" w:hanging="426"/>
      </w:pPr>
      <w:r>
        <w:t>Teknik rekayasa fitur data</w:t>
      </w:r>
    </w:p>
    <w:p w14:paraId="609B029C" w14:textId="77777777" w:rsidR="00850712" w:rsidRDefault="00850712" w:rsidP="00850712">
      <w:r>
        <w:t>…………………………………………………………………………………………………………………………………………………………………………</w:t>
      </w:r>
    </w:p>
    <w:p w14:paraId="35BFFDCE" w14:textId="77777777" w:rsidR="00850712" w:rsidRDefault="00850712" w:rsidP="00850712">
      <w:r>
        <w:t>…………………………………………………………………………………………………………………………………………………………………………</w:t>
      </w:r>
    </w:p>
    <w:p w14:paraId="2178873A" w14:textId="77777777" w:rsidR="00850712" w:rsidRDefault="00850712" w:rsidP="00850712">
      <w:r>
        <w:t>…………………………………………………………………………………………………………………………………………………………………………</w:t>
      </w:r>
    </w:p>
    <w:p w14:paraId="5D5473A6" w14:textId="01BD31EF" w:rsidR="00850712" w:rsidRDefault="00850712" w:rsidP="00850712">
      <w:pPr>
        <w:pStyle w:val="Heading2"/>
        <w:numPr>
          <w:ilvl w:val="0"/>
          <w:numId w:val="36"/>
        </w:numPr>
        <w:ind w:left="426" w:hanging="426"/>
      </w:pPr>
      <w:bookmarkStart w:id="25" w:name="_Toc141271949"/>
      <w:r>
        <w:t>Transformasi Data</w:t>
      </w:r>
      <w:bookmarkEnd w:id="25"/>
    </w:p>
    <w:p w14:paraId="0BE5A1D1" w14:textId="77777777" w:rsidR="00850712" w:rsidRPr="0036134B" w:rsidRDefault="00850712" w:rsidP="00850712">
      <w:pPr>
        <w:rPr>
          <w:b/>
          <w:bCs/>
        </w:rPr>
      </w:pPr>
      <w:r w:rsidRPr="0036134B">
        <w:rPr>
          <w:b/>
          <w:bCs/>
        </w:rPr>
        <w:t>Instruksi Kerja:</w:t>
      </w:r>
    </w:p>
    <w:p w14:paraId="00E69C42" w14:textId="379E61EE" w:rsidR="00850712" w:rsidRDefault="00850712" w:rsidP="00850712">
      <w:pPr>
        <w:pStyle w:val="ListParagraph"/>
        <w:numPr>
          <w:ilvl w:val="0"/>
          <w:numId w:val="14"/>
        </w:numPr>
      </w:pPr>
      <w:r>
        <w:lastRenderedPageBreak/>
        <w:t>Lakukan transformasi untuk mendapatkan fitur data awal</w:t>
      </w:r>
    </w:p>
    <w:p w14:paraId="27F6D0C2" w14:textId="74F0A8BE" w:rsidR="00850712" w:rsidRDefault="00850712" w:rsidP="00850712">
      <w:pPr>
        <w:pStyle w:val="ListParagraph"/>
        <w:numPr>
          <w:ilvl w:val="0"/>
          <w:numId w:val="14"/>
        </w:numPr>
      </w:pPr>
      <w:r>
        <w:t>Lakukan rekayasa fitur data untuk mendapatkan fitur baru yang diperlukan untuk pembangunan model data science</w:t>
      </w:r>
    </w:p>
    <w:p w14:paraId="2A0541BB" w14:textId="164ED3B9" w:rsidR="00850712" w:rsidRDefault="00850712" w:rsidP="00850712">
      <w:pPr>
        <w:pStyle w:val="Heading3"/>
        <w:numPr>
          <w:ilvl w:val="0"/>
          <w:numId w:val="38"/>
        </w:numPr>
        <w:ind w:left="426" w:hanging="426"/>
      </w:pPr>
      <w:r>
        <w:t>Transformasi data</w:t>
      </w:r>
    </w:p>
    <w:p w14:paraId="26B76DCA" w14:textId="77777777" w:rsidR="00850712" w:rsidRDefault="00850712" w:rsidP="00850712">
      <w:r>
        <w:t>…………………………………………………………………………………………………………………………………………………………………………</w:t>
      </w:r>
    </w:p>
    <w:p w14:paraId="65FBAEF7" w14:textId="77777777" w:rsidR="00850712" w:rsidRDefault="00850712" w:rsidP="00850712">
      <w:r>
        <w:t>…………………………………………………………………………………………………………………………………………………………………………</w:t>
      </w:r>
    </w:p>
    <w:p w14:paraId="0374345B" w14:textId="77777777" w:rsidR="00850712" w:rsidRDefault="00850712" w:rsidP="00850712">
      <w:r>
        <w:t>…………………………………………………………………………………………………………………………………………………………………………</w:t>
      </w:r>
    </w:p>
    <w:p w14:paraId="486BDE67" w14:textId="393C75E7" w:rsidR="00850712" w:rsidRDefault="00850712" w:rsidP="00850712">
      <w:pPr>
        <w:pStyle w:val="Heading3"/>
        <w:numPr>
          <w:ilvl w:val="0"/>
          <w:numId w:val="38"/>
        </w:numPr>
        <w:ind w:left="426" w:hanging="426"/>
      </w:pPr>
      <w:r>
        <w:t>Rekayasa fitur data</w:t>
      </w:r>
      <w:r>
        <w:t xml:space="preserve"> data</w:t>
      </w:r>
    </w:p>
    <w:p w14:paraId="6D4002F6" w14:textId="77777777" w:rsidR="00850712" w:rsidRDefault="00850712" w:rsidP="00850712">
      <w:r>
        <w:t>…………………………………………………………………………………………………………………………………………………………………………</w:t>
      </w:r>
    </w:p>
    <w:p w14:paraId="4BBE86A3" w14:textId="77777777" w:rsidR="00850712" w:rsidRDefault="00850712" w:rsidP="00850712">
      <w:r>
        <w:t>…………………………………………………………………………………………………………………………………………………………………………</w:t>
      </w:r>
    </w:p>
    <w:p w14:paraId="673FEB03" w14:textId="77777777" w:rsidR="00850712" w:rsidRDefault="00850712" w:rsidP="00850712">
      <w:r>
        <w:t>…………………………………………………………………………………………………………………………………………………………………………</w:t>
      </w:r>
    </w:p>
    <w:p w14:paraId="68967B2F" w14:textId="1C891E60" w:rsidR="00850712" w:rsidRDefault="00850712" w:rsidP="00850712">
      <w:pPr>
        <w:pStyle w:val="Heading2"/>
        <w:numPr>
          <w:ilvl w:val="0"/>
          <w:numId w:val="36"/>
        </w:numPr>
        <w:ind w:left="426" w:hanging="426"/>
      </w:pPr>
      <w:bookmarkStart w:id="26" w:name="_Toc141271950"/>
      <w:r>
        <w:t xml:space="preserve">Dokumentasi Konstruksi </w:t>
      </w:r>
      <w:r>
        <w:t>Data</w:t>
      </w:r>
      <w:bookmarkEnd w:id="26"/>
    </w:p>
    <w:p w14:paraId="70009662" w14:textId="77777777" w:rsidR="00850712" w:rsidRPr="0036134B" w:rsidRDefault="00850712" w:rsidP="00850712">
      <w:pPr>
        <w:rPr>
          <w:b/>
          <w:bCs/>
        </w:rPr>
      </w:pPr>
      <w:r w:rsidRPr="0036134B">
        <w:rPr>
          <w:b/>
          <w:bCs/>
        </w:rPr>
        <w:t>Instruksi Kerja:</w:t>
      </w:r>
    </w:p>
    <w:p w14:paraId="58261811" w14:textId="6B7CA4CA" w:rsidR="00850712" w:rsidRDefault="00850712" w:rsidP="00850712">
      <w:pPr>
        <w:pStyle w:val="ListParagraph"/>
        <w:numPr>
          <w:ilvl w:val="0"/>
          <w:numId w:val="14"/>
        </w:numPr>
      </w:pPr>
      <w:r>
        <w:t>Jabarkan teknis transformasi data dalam bentuk tertulis</w:t>
      </w:r>
    </w:p>
    <w:p w14:paraId="29721F0A" w14:textId="6D83187A" w:rsidR="00850712" w:rsidRDefault="00850712" w:rsidP="00850712">
      <w:pPr>
        <w:pStyle w:val="ListParagraph"/>
        <w:numPr>
          <w:ilvl w:val="0"/>
          <w:numId w:val="14"/>
        </w:numPr>
      </w:pPr>
      <w:r>
        <w:t>Tuangkan hasil transformasi data dan rekomendasi hasil transformasi dalam bentuk tertulis</w:t>
      </w:r>
    </w:p>
    <w:p w14:paraId="78B922E6" w14:textId="77777777" w:rsidR="00850712" w:rsidRPr="002652A4" w:rsidRDefault="00850712" w:rsidP="00850712">
      <w:pPr>
        <w:rPr>
          <w:b/>
          <w:bCs/>
        </w:rPr>
      </w:pPr>
      <w:r w:rsidRPr="00AF703C">
        <w:rPr>
          <w:b/>
          <w:bCs/>
          <w:highlight w:val="yellow"/>
        </w:rPr>
        <w:t>Catatan:</w:t>
      </w:r>
    </w:p>
    <w:p w14:paraId="717CCE02" w14:textId="77777777" w:rsidR="00850712" w:rsidRDefault="00850712" w:rsidP="00850712">
      <w:pPr>
        <w:pStyle w:val="ListParagraph"/>
        <w:numPr>
          <w:ilvl w:val="0"/>
          <w:numId w:val="14"/>
        </w:numPr>
      </w:pPr>
      <w:r>
        <w:t>Langkah kerja ini dapat diintegrasikan dengan langkah-langkah kerja sebelumnya</w:t>
      </w:r>
    </w:p>
    <w:p w14:paraId="62AF4363" w14:textId="5FA5A434" w:rsidR="00850712" w:rsidRDefault="00850712" w:rsidP="00850712">
      <w:pPr>
        <w:pStyle w:val="ListParagraph"/>
        <w:numPr>
          <w:ilvl w:val="0"/>
          <w:numId w:val="14"/>
        </w:numPr>
      </w:pPr>
      <w:r>
        <w:t xml:space="preserve">Bila pada langkah kerja (1) mengalisis </w:t>
      </w:r>
      <w:r w:rsidR="00AF703C">
        <w:t xml:space="preserve">teknik transformasi </w:t>
      </w:r>
      <w:r>
        <w:t xml:space="preserve">data; dan (2) </w:t>
      </w:r>
      <w:r w:rsidR="00AF703C">
        <w:t xml:space="preserve">melakukan transformasi </w:t>
      </w:r>
      <w:r>
        <w:t xml:space="preserve">data; telah didokumentasikan dalam bentuk laporan yang memadai, maka langkah kerja (3) membuat </w:t>
      </w:r>
      <w:r w:rsidR="00AF703C">
        <w:t>dokumentasi konstruksi data</w:t>
      </w:r>
      <w:r>
        <w:t>; dapat diabaikan.</w:t>
      </w:r>
    </w:p>
    <w:p w14:paraId="487625BB" w14:textId="3E671D82" w:rsidR="00850712" w:rsidRDefault="00850712" w:rsidP="00850712">
      <w:pPr>
        <w:pStyle w:val="Heading3"/>
        <w:numPr>
          <w:ilvl w:val="0"/>
          <w:numId w:val="39"/>
        </w:numPr>
        <w:ind w:left="426" w:hanging="426"/>
      </w:pPr>
      <w:r>
        <w:t xml:space="preserve">Dokumentasi teknis transformasi </w:t>
      </w:r>
      <w:r>
        <w:t>data</w:t>
      </w:r>
    </w:p>
    <w:p w14:paraId="779263CD" w14:textId="77777777" w:rsidR="00850712" w:rsidRDefault="00850712" w:rsidP="00850712">
      <w:pPr>
        <w:shd w:val="clear" w:color="auto" w:fill="BFBFBF" w:themeFill="background1" w:themeFillShade="BF"/>
      </w:pPr>
      <w:r>
        <w:t>…………………………………………………………………………………………………………………………………………………………………………</w:t>
      </w:r>
    </w:p>
    <w:p w14:paraId="460BACC1" w14:textId="77777777" w:rsidR="00850712" w:rsidRDefault="00850712" w:rsidP="00850712">
      <w:pPr>
        <w:shd w:val="clear" w:color="auto" w:fill="BFBFBF" w:themeFill="background1" w:themeFillShade="BF"/>
      </w:pPr>
      <w:r>
        <w:t>…………………………………………………………………………………………………………………………………………………………………………</w:t>
      </w:r>
    </w:p>
    <w:p w14:paraId="48EF3690" w14:textId="77777777" w:rsidR="00850712" w:rsidRDefault="00850712" w:rsidP="00850712">
      <w:pPr>
        <w:shd w:val="clear" w:color="auto" w:fill="BFBFBF" w:themeFill="background1" w:themeFillShade="BF"/>
      </w:pPr>
      <w:r>
        <w:t>…………………………………………………………………………………………………………………………………………………………………………</w:t>
      </w:r>
    </w:p>
    <w:p w14:paraId="729915FF" w14:textId="00FD82B4" w:rsidR="00850712" w:rsidRDefault="00850712" w:rsidP="00850712">
      <w:pPr>
        <w:pStyle w:val="Heading3"/>
        <w:numPr>
          <w:ilvl w:val="0"/>
          <w:numId w:val="39"/>
        </w:numPr>
        <w:ind w:left="426" w:hanging="426"/>
      </w:pPr>
      <w:r>
        <w:t xml:space="preserve">Dokumentasi </w:t>
      </w:r>
      <w:r>
        <w:t xml:space="preserve">hasil dan rekomendasi </w:t>
      </w:r>
      <w:r>
        <w:t>transformasi data</w:t>
      </w:r>
    </w:p>
    <w:p w14:paraId="75EDD3DD" w14:textId="77777777" w:rsidR="00850712" w:rsidRDefault="00850712" w:rsidP="00850712">
      <w:pPr>
        <w:shd w:val="clear" w:color="auto" w:fill="BFBFBF" w:themeFill="background1" w:themeFillShade="BF"/>
      </w:pPr>
      <w:r>
        <w:t>…………………………………………………………………………………………………………………………………………………………………………</w:t>
      </w:r>
    </w:p>
    <w:p w14:paraId="3FE5CBC8" w14:textId="77777777" w:rsidR="00850712" w:rsidRDefault="00850712" w:rsidP="00850712">
      <w:pPr>
        <w:shd w:val="clear" w:color="auto" w:fill="BFBFBF" w:themeFill="background1" w:themeFillShade="BF"/>
      </w:pPr>
      <w:r>
        <w:t>…………………………………………………………………………………………………………………………………………………………………………</w:t>
      </w:r>
    </w:p>
    <w:p w14:paraId="6DC7934B" w14:textId="77777777" w:rsidR="00850712" w:rsidRDefault="00850712" w:rsidP="00850712">
      <w:pPr>
        <w:shd w:val="clear" w:color="auto" w:fill="BFBFBF" w:themeFill="background1" w:themeFillShade="BF"/>
      </w:pPr>
      <w:r>
        <w:t>…………………………………………………………………………………………………………………………………………………………………………</w:t>
      </w:r>
    </w:p>
    <w:p w14:paraId="47C0DBDF" w14:textId="40AB0388" w:rsidR="00510A68" w:rsidRDefault="00510A68">
      <w:r>
        <w:br w:type="page"/>
      </w:r>
    </w:p>
    <w:p w14:paraId="2A9D7E98" w14:textId="520FB168" w:rsidR="00510A68" w:rsidRPr="000D6CE6" w:rsidRDefault="00510A68" w:rsidP="00510A68">
      <w:pPr>
        <w:pStyle w:val="Heading1"/>
      </w:pPr>
      <w:bookmarkStart w:id="27" w:name="_Toc141271951"/>
      <w:r w:rsidRPr="000D6CE6">
        <w:lastRenderedPageBreak/>
        <w:t xml:space="preserve">BUKTI </w:t>
      </w:r>
      <w:r>
        <w:t>7</w:t>
      </w:r>
      <w:r>
        <w:t>-ADS</w:t>
      </w:r>
      <w:bookmarkEnd w:id="27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60"/>
        <w:gridCol w:w="284"/>
        <w:gridCol w:w="5486"/>
      </w:tblGrid>
      <w:tr w:rsidR="00510A68" w:rsidRPr="000D6CE6" w14:paraId="0A59F773" w14:textId="77777777" w:rsidTr="00130E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770E4FAD" w14:textId="77777777" w:rsidR="00510A68" w:rsidRPr="000D6CE6" w:rsidRDefault="00510A68" w:rsidP="00130E8C">
            <w:pPr>
              <w:rPr>
                <w:sz w:val="2"/>
                <w:szCs w:val="2"/>
              </w:rPr>
            </w:pPr>
          </w:p>
        </w:tc>
        <w:tc>
          <w:tcPr>
            <w:tcW w:w="236" w:type="dxa"/>
          </w:tcPr>
          <w:p w14:paraId="7B13A478" w14:textId="77777777" w:rsidR="00510A68" w:rsidRPr="000D6CE6" w:rsidRDefault="00510A68" w:rsidP="00130E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tcW w:w="5516" w:type="dxa"/>
          </w:tcPr>
          <w:p w14:paraId="3B997CEA" w14:textId="77777777" w:rsidR="00510A68" w:rsidRPr="000D6CE6" w:rsidRDefault="00510A68" w:rsidP="00130E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</w:tr>
      <w:tr w:rsidR="00510A68" w14:paraId="1ABEDFD0" w14:textId="77777777" w:rsidTr="0013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3876B378" w14:textId="77777777" w:rsidR="00510A68" w:rsidRPr="000D6CE6" w:rsidRDefault="00510A68" w:rsidP="00130E8C">
            <w:pPr>
              <w:rPr>
                <w:sz w:val="28"/>
                <w:szCs w:val="28"/>
              </w:rPr>
            </w:pPr>
            <w:r w:rsidRPr="000D6CE6">
              <w:rPr>
                <w:sz w:val="28"/>
                <w:szCs w:val="28"/>
              </w:rPr>
              <w:t>Kode Unit</w:t>
            </w:r>
          </w:p>
        </w:tc>
        <w:tc>
          <w:tcPr>
            <w:tcW w:w="236" w:type="dxa"/>
          </w:tcPr>
          <w:p w14:paraId="3CCFE161" w14:textId="77777777" w:rsidR="00510A68" w:rsidRPr="000D6CE6" w:rsidRDefault="00510A68" w:rsidP="00130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D6CE6">
              <w:rPr>
                <w:sz w:val="28"/>
                <w:szCs w:val="28"/>
              </w:rPr>
              <w:t>:</w:t>
            </w:r>
          </w:p>
        </w:tc>
        <w:tc>
          <w:tcPr>
            <w:tcW w:w="5516" w:type="dxa"/>
          </w:tcPr>
          <w:p w14:paraId="0E061777" w14:textId="3F177B43" w:rsidR="00510A68" w:rsidRPr="000D6CE6" w:rsidRDefault="00510A68" w:rsidP="00130E8C">
            <w:pPr>
              <w:tabs>
                <w:tab w:val="left" w:pos="41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D6CE6">
              <w:rPr>
                <w:sz w:val="28"/>
                <w:szCs w:val="28"/>
              </w:rPr>
              <w:t>J.62DMI00.0</w:t>
            </w:r>
            <w:r>
              <w:rPr>
                <w:sz w:val="28"/>
                <w:szCs w:val="28"/>
              </w:rPr>
              <w:t>1</w:t>
            </w:r>
            <w:r w:rsidRPr="000D6CE6">
              <w:rPr>
                <w:sz w:val="28"/>
                <w:szCs w:val="28"/>
              </w:rPr>
              <w:t>0.1</w:t>
            </w:r>
          </w:p>
        </w:tc>
      </w:tr>
      <w:tr w:rsidR="00510A68" w14:paraId="343E4948" w14:textId="77777777" w:rsidTr="00130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279CEF27" w14:textId="77777777" w:rsidR="00510A68" w:rsidRPr="000D6CE6" w:rsidRDefault="00510A68" w:rsidP="00130E8C">
            <w:pPr>
              <w:rPr>
                <w:sz w:val="28"/>
                <w:szCs w:val="28"/>
              </w:rPr>
            </w:pPr>
            <w:r w:rsidRPr="000D6CE6">
              <w:rPr>
                <w:sz w:val="28"/>
                <w:szCs w:val="28"/>
              </w:rPr>
              <w:t>Judul Unit</w:t>
            </w:r>
          </w:p>
        </w:tc>
        <w:tc>
          <w:tcPr>
            <w:tcW w:w="236" w:type="dxa"/>
          </w:tcPr>
          <w:p w14:paraId="4A8F74AC" w14:textId="77777777" w:rsidR="00510A68" w:rsidRPr="000D6CE6" w:rsidRDefault="00510A68" w:rsidP="00130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D6CE6">
              <w:rPr>
                <w:sz w:val="28"/>
                <w:szCs w:val="28"/>
              </w:rPr>
              <w:t>:</w:t>
            </w:r>
          </w:p>
        </w:tc>
        <w:tc>
          <w:tcPr>
            <w:tcW w:w="5516" w:type="dxa"/>
          </w:tcPr>
          <w:p w14:paraId="7C7BCB97" w14:textId="3CC48F6E" w:rsidR="00510A68" w:rsidRPr="000D6CE6" w:rsidRDefault="00510A68" w:rsidP="00130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Menentukan Label </w:t>
            </w:r>
            <w:r w:rsidRPr="000D6CE6">
              <w:rPr>
                <w:sz w:val="28"/>
                <w:szCs w:val="28"/>
              </w:rPr>
              <w:t>Data</w:t>
            </w:r>
          </w:p>
        </w:tc>
      </w:tr>
    </w:tbl>
    <w:p w14:paraId="548E1883" w14:textId="77777777" w:rsidR="00510A68" w:rsidRPr="0036134B" w:rsidRDefault="00510A68" w:rsidP="00510A68">
      <w:pPr>
        <w:rPr>
          <w:b/>
          <w:bCs/>
        </w:rPr>
      </w:pPr>
      <w:r w:rsidRPr="0036134B">
        <w:rPr>
          <w:b/>
          <w:bCs/>
        </w:rPr>
        <w:t>Deskripsi:</w:t>
      </w:r>
    </w:p>
    <w:p w14:paraId="6A4F2CC2" w14:textId="7371401C" w:rsidR="00510A68" w:rsidRDefault="00510A68" w:rsidP="00510A68">
      <w:r>
        <w:t xml:space="preserve">Bukti ini berhubungan dengan pengetahuan, keterampilan, dan sikap kerja yang dibutuhkan dalam </w:t>
      </w:r>
      <w:r>
        <w:t xml:space="preserve">menentukan label </w:t>
      </w:r>
      <w:r>
        <w:t xml:space="preserve">data untuk </w:t>
      </w:r>
      <w:r>
        <w:t xml:space="preserve">pembangunan model </w:t>
      </w:r>
      <w:r>
        <w:t>data science.</w:t>
      </w:r>
    </w:p>
    <w:p w14:paraId="7A750024" w14:textId="77777777" w:rsidR="00510A68" w:rsidRPr="0036134B" w:rsidRDefault="00510A68" w:rsidP="00510A68">
      <w:pPr>
        <w:rPr>
          <w:b/>
          <w:bCs/>
        </w:rPr>
      </w:pPr>
      <w:r w:rsidRPr="0036134B">
        <w:rPr>
          <w:b/>
          <w:bCs/>
        </w:rPr>
        <w:t>Langkah Kerja:</w:t>
      </w:r>
    </w:p>
    <w:p w14:paraId="30094AB4" w14:textId="621FDFA8" w:rsidR="00510A68" w:rsidRDefault="00510A68" w:rsidP="00510A68">
      <w:pPr>
        <w:pStyle w:val="ListParagraph"/>
        <w:numPr>
          <w:ilvl w:val="0"/>
          <w:numId w:val="40"/>
        </w:numPr>
      </w:pPr>
      <w:r>
        <w:t>Melakukan pelabelan data</w:t>
      </w:r>
    </w:p>
    <w:p w14:paraId="144E765D" w14:textId="55F6848A" w:rsidR="00510A68" w:rsidRDefault="00510A68" w:rsidP="00510A68">
      <w:pPr>
        <w:pStyle w:val="ListParagraph"/>
        <w:numPr>
          <w:ilvl w:val="0"/>
          <w:numId w:val="40"/>
        </w:numPr>
      </w:pPr>
      <w:r>
        <w:t>Membuat laporan hasil pelabelan data</w:t>
      </w:r>
    </w:p>
    <w:p w14:paraId="29ACF70A" w14:textId="77777777" w:rsidR="00510A68" w:rsidRPr="0036134B" w:rsidRDefault="00510A68" w:rsidP="00510A68">
      <w:pPr>
        <w:rPr>
          <w:b/>
          <w:bCs/>
        </w:rPr>
      </w:pPr>
      <w:r w:rsidRPr="0036134B">
        <w:rPr>
          <w:b/>
          <w:bCs/>
        </w:rPr>
        <w:t>Peralatan dan Perlengkapan:</w:t>
      </w:r>
    </w:p>
    <w:p w14:paraId="6B8E0A47" w14:textId="77777777" w:rsidR="00510A68" w:rsidRDefault="00510A68" w:rsidP="00510A68">
      <w:pPr>
        <w:pStyle w:val="ListParagraph"/>
        <w:numPr>
          <w:ilvl w:val="0"/>
          <w:numId w:val="13"/>
        </w:numPr>
      </w:pPr>
      <w:r>
        <w:t>Peralatan</w:t>
      </w:r>
    </w:p>
    <w:p w14:paraId="432D4938" w14:textId="77777777" w:rsidR="00510A68" w:rsidRDefault="00510A68" w:rsidP="00510A68">
      <w:pPr>
        <w:pStyle w:val="ListParagraph"/>
        <w:numPr>
          <w:ilvl w:val="1"/>
          <w:numId w:val="13"/>
        </w:numPr>
      </w:pPr>
      <w:r>
        <w:t>Komputer</w:t>
      </w:r>
    </w:p>
    <w:p w14:paraId="3B5EB3E6" w14:textId="77777777" w:rsidR="00510A68" w:rsidRDefault="00510A68" w:rsidP="00510A68">
      <w:pPr>
        <w:pStyle w:val="ListParagraph"/>
        <w:numPr>
          <w:ilvl w:val="0"/>
          <w:numId w:val="13"/>
        </w:numPr>
      </w:pPr>
      <w:r>
        <w:t>Perlengkapan</w:t>
      </w:r>
    </w:p>
    <w:p w14:paraId="3B284E21" w14:textId="77777777" w:rsidR="00510A68" w:rsidRDefault="00510A68" w:rsidP="00510A68">
      <w:pPr>
        <w:pStyle w:val="ListParagraph"/>
        <w:numPr>
          <w:ilvl w:val="1"/>
          <w:numId w:val="13"/>
        </w:numPr>
      </w:pPr>
      <w:r>
        <w:t>Aplikasi pengolah kata</w:t>
      </w:r>
    </w:p>
    <w:p w14:paraId="144A1E15" w14:textId="61916E38" w:rsidR="00510A68" w:rsidRDefault="00510A68" w:rsidP="00510A68">
      <w:pPr>
        <w:pStyle w:val="ListParagraph"/>
        <w:numPr>
          <w:ilvl w:val="1"/>
          <w:numId w:val="13"/>
        </w:numPr>
      </w:pPr>
      <w:r>
        <w:t>Aplikasi pelabelan data</w:t>
      </w:r>
    </w:p>
    <w:p w14:paraId="7A70DA27" w14:textId="0E3821A7" w:rsidR="00510A68" w:rsidRDefault="00510A68" w:rsidP="00510A68">
      <w:pPr>
        <w:pStyle w:val="Heading2"/>
        <w:numPr>
          <w:ilvl w:val="0"/>
          <w:numId w:val="41"/>
        </w:numPr>
        <w:ind w:left="426" w:hanging="426"/>
      </w:pPr>
      <w:bookmarkStart w:id="28" w:name="_Toc141271952"/>
      <w:r>
        <w:t xml:space="preserve">Pelabelan </w:t>
      </w:r>
      <w:r>
        <w:t>Data</w:t>
      </w:r>
      <w:bookmarkEnd w:id="28"/>
    </w:p>
    <w:p w14:paraId="566DF1CB" w14:textId="77777777" w:rsidR="00510A68" w:rsidRPr="0036134B" w:rsidRDefault="00510A68" w:rsidP="00510A68">
      <w:pPr>
        <w:rPr>
          <w:b/>
          <w:bCs/>
        </w:rPr>
      </w:pPr>
      <w:r w:rsidRPr="0036134B">
        <w:rPr>
          <w:b/>
          <w:bCs/>
        </w:rPr>
        <w:t>Instruksi Kerja:</w:t>
      </w:r>
    </w:p>
    <w:p w14:paraId="3D8F0833" w14:textId="15660541" w:rsidR="00510A68" w:rsidRDefault="00510A68" w:rsidP="00510A68">
      <w:pPr>
        <w:pStyle w:val="ListParagraph"/>
        <w:numPr>
          <w:ilvl w:val="0"/>
          <w:numId w:val="14"/>
        </w:numPr>
      </w:pPr>
      <w:r>
        <w:t>Uraikan kesesuaian antara analisis hasil pelabelan data sejenis yang sudah ada dengan Standard Operating Procedure (SOP) pelabelan</w:t>
      </w:r>
    </w:p>
    <w:p w14:paraId="247433BD" w14:textId="15592C5F" w:rsidR="00510A68" w:rsidRDefault="00510A68" w:rsidP="00510A68">
      <w:pPr>
        <w:pStyle w:val="ListParagraph"/>
        <w:numPr>
          <w:ilvl w:val="0"/>
          <w:numId w:val="14"/>
        </w:numPr>
      </w:pPr>
      <w:r>
        <w:t>Lakukan pelabelan data sesuai dengan SOP pelabelan</w:t>
      </w:r>
    </w:p>
    <w:p w14:paraId="333A4ED7" w14:textId="291EE388" w:rsidR="00510A68" w:rsidRDefault="00510A68" w:rsidP="00510A68">
      <w:pPr>
        <w:pStyle w:val="Heading3"/>
        <w:numPr>
          <w:ilvl w:val="0"/>
          <w:numId w:val="42"/>
        </w:numPr>
        <w:ind w:left="426" w:hanging="426"/>
      </w:pPr>
      <w:r>
        <w:t>SOP pelabelan data (bila ada)</w:t>
      </w:r>
    </w:p>
    <w:p w14:paraId="5EEF5E6D" w14:textId="77777777" w:rsidR="00510A68" w:rsidRDefault="00510A68" w:rsidP="00510A68">
      <w:r>
        <w:t>…………………………………………………………………………………………………………………………………………………………………………</w:t>
      </w:r>
    </w:p>
    <w:p w14:paraId="20067103" w14:textId="77777777" w:rsidR="00510A68" w:rsidRDefault="00510A68" w:rsidP="00510A68">
      <w:r>
        <w:t>…………………………………………………………………………………………………………………………………………………………………………</w:t>
      </w:r>
    </w:p>
    <w:p w14:paraId="322A4BC5" w14:textId="77777777" w:rsidR="00510A68" w:rsidRDefault="00510A68" w:rsidP="00510A68">
      <w:r>
        <w:t>…………………………………………………………………………………………………………………………………………………………………………</w:t>
      </w:r>
    </w:p>
    <w:p w14:paraId="1E89A7FC" w14:textId="1C5E2FFB" w:rsidR="00510A68" w:rsidRDefault="00510A68" w:rsidP="00510A68">
      <w:pPr>
        <w:pStyle w:val="Heading3"/>
        <w:numPr>
          <w:ilvl w:val="0"/>
          <w:numId w:val="42"/>
        </w:numPr>
        <w:ind w:left="426" w:hanging="426"/>
      </w:pPr>
      <w:r>
        <w:t xml:space="preserve">Proses </w:t>
      </w:r>
      <w:r>
        <w:t>pelabelan data</w:t>
      </w:r>
    </w:p>
    <w:p w14:paraId="21FE40E5" w14:textId="77777777" w:rsidR="00510A68" w:rsidRDefault="00510A68" w:rsidP="00510A68">
      <w:r>
        <w:t>…………………………………………………………………………………………………………………………………………………………………………</w:t>
      </w:r>
    </w:p>
    <w:p w14:paraId="320C5C92" w14:textId="77777777" w:rsidR="00510A68" w:rsidRDefault="00510A68" w:rsidP="00510A68">
      <w:r>
        <w:t>…………………………………………………………………………………………………………………………………………………………………………</w:t>
      </w:r>
    </w:p>
    <w:p w14:paraId="1F481C8A" w14:textId="77777777" w:rsidR="00510A68" w:rsidRDefault="00510A68" w:rsidP="00510A68">
      <w:r>
        <w:t>…………………………………………………………………………………………………………………………………………………………………………</w:t>
      </w:r>
    </w:p>
    <w:p w14:paraId="51EEE418" w14:textId="0A1620FD" w:rsidR="00510A68" w:rsidRDefault="00510A68" w:rsidP="00510A68">
      <w:pPr>
        <w:pStyle w:val="Heading2"/>
        <w:numPr>
          <w:ilvl w:val="0"/>
          <w:numId w:val="41"/>
        </w:numPr>
        <w:ind w:left="426" w:hanging="426"/>
      </w:pPr>
      <w:bookmarkStart w:id="29" w:name="_Toc141271953"/>
      <w:r>
        <w:t xml:space="preserve">Laporan Hasil </w:t>
      </w:r>
      <w:r>
        <w:t>Pelabelan Data</w:t>
      </w:r>
      <w:bookmarkEnd w:id="29"/>
    </w:p>
    <w:p w14:paraId="54B14BCD" w14:textId="77777777" w:rsidR="00510A68" w:rsidRPr="0036134B" w:rsidRDefault="00510A68" w:rsidP="00510A68">
      <w:pPr>
        <w:rPr>
          <w:b/>
          <w:bCs/>
        </w:rPr>
      </w:pPr>
      <w:r w:rsidRPr="0036134B">
        <w:rPr>
          <w:b/>
          <w:bCs/>
        </w:rPr>
        <w:t>Instruksi Kerja:</w:t>
      </w:r>
    </w:p>
    <w:p w14:paraId="7BB35A56" w14:textId="0E2D3EE0" w:rsidR="007C312F" w:rsidRDefault="00510A68" w:rsidP="00510A68">
      <w:pPr>
        <w:pStyle w:val="ListParagraph"/>
        <w:numPr>
          <w:ilvl w:val="0"/>
          <w:numId w:val="43"/>
        </w:numPr>
      </w:pPr>
      <w:r>
        <w:lastRenderedPageBreak/>
        <w:t>Uraikan statistik hasil pelabelan pada laporan</w:t>
      </w:r>
    </w:p>
    <w:p w14:paraId="21ADD266" w14:textId="1A197E03" w:rsidR="00510A68" w:rsidRDefault="00510A68" w:rsidP="00510A68">
      <w:pPr>
        <w:pStyle w:val="ListParagraph"/>
        <w:numPr>
          <w:ilvl w:val="0"/>
          <w:numId w:val="43"/>
        </w:numPr>
      </w:pPr>
      <w:r>
        <w:t>Uraikan evaluasi proses pelabelan pada laporan</w:t>
      </w:r>
    </w:p>
    <w:p w14:paraId="74B07315" w14:textId="0CBDADA0" w:rsidR="00510A68" w:rsidRDefault="00510A68" w:rsidP="00510A68">
      <w:pPr>
        <w:pStyle w:val="Heading3"/>
        <w:numPr>
          <w:ilvl w:val="0"/>
          <w:numId w:val="44"/>
        </w:numPr>
        <w:ind w:left="426" w:hanging="426"/>
      </w:pPr>
      <w:r>
        <w:t>Statistik hasil pelabelan</w:t>
      </w:r>
    </w:p>
    <w:p w14:paraId="303BE1F8" w14:textId="77777777" w:rsidR="00510A68" w:rsidRDefault="00510A68" w:rsidP="00510A68">
      <w:r>
        <w:t>…………………………………………………………………………………………………………………………………………………………………………</w:t>
      </w:r>
    </w:p>
    <w:p w14:paraId="0458ABF5" w14:textId="77777777" w:rsidR="00510A68" w:rsidRDefault="00510A68" w:rsidP="00510A68">
      <w:r>
        <w:t>…………………………………………………………………………………………………………………………………………………………………………</w:t>
      </w:r>
    </w:p>
    <w:p w14:paraId="58C986B5" w14:textId="77777777" w:rsidR="00510A68" w:rsidRDefault="00510A68" w:rsidP="00510A68">
      <w:r>
        <w:t>…………………………………………………………………………………………………………………………………………………………………………</w:t>
      </w:r>
    </w:p>
    <w:p w14:paraId="4641AA24" w14:textId="3E4BA6C4" w:rsidR="00510A68" w:rsidRDefault="00510A68" w:rsidP="00510A68">
      <w:pPr>
        <w:pStyle w:val="Heading3"/>
        <w:numPr>
          <w:ilvl w:val="0"/>
          <w:numId w:val="42"/>
        </w:numPr>
        <w:ind w:left="426" w:hanging="426"/>
      </w:pPr>
      <w:r>
        <w:t>Evaluasi proses pelabelan</w:t>
      </w:r>
    </w:p>
    <w:p w14:paraId="6028FF7E" w14:textId="77777777" w:rsidR="00510A68" w:rsidRDefault="00510A68" w:rsidP="00510A68">
      <w:r>
        <w:t>…………………………………………………………………………………………………………………………………………………………………………</w:t>
      </w:r>
    </w:p>
    <w:p w14:paraId="1FDE6B81" w14:textId="77777777" w:rsidR="00510A68" w:rsidRDefault="00510A68" w:rsidP="00510A68">
      <w:r>
        <w:t>…………………………………………………………………………………………………………………………………………………………………………</w:t>
      </w:r>
    </w:p>
    <w:p w14:paraId="32CEE877" w14:textId="77777777" w:rsidR="00510A68" w:rsidRDefault="00510A68" w:rsidP="00510A68">
      <w:r>
        <w:t>…………………………………………………………………………………………………………………………………………………………………………</w:t>
      </w:r>
    </w:p>
    <w:p w14:paraId="35DC19BC" w14:textId="6F9608A1" w:rsidR="00510A68" w:rsidRDefault="00510A68">
      <w:r>
        <w:br w:type="page"/>
      </w:r>
    </w:p>
    <w:p w14:paraId="538E1AAB" w14:textId="7E7220D4" w:rsidR="00510A68" w:rsidRPr="000D6CE6" w:rsidRDefault="00510A68" w:rsidP="00510A68">
      <w:pPr>
        <w:pStyle w:val="Heading1"/>
      </w:pPr>
      <w:bookmarkStart w:id="30" w:name="_Toc141271954"/>
      <w:r w:rsidRPr="000D6CE6">
        <w:lastRenderedPageBreak/>
        <w:t xml:space="preserve">BUKTI </w:t>
      </w:r>
      <w:r>
        <w:t>8</w:t>
      </w:r>
      <w:r>
        <w:t>-ADS</w:t>
      </w:r>
      <w:bookmarkEnd w:id="30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60"/>
        <w:gridCol w:w="284"/>
        <w:gridCol w:w="5486"/>
      </w:tblGrid>
      <w:tr w:rsidR="00510A68" w:rsidRPr="000D6CE6" w14:paraId="7892B407" w14:textId="77777777" w:rsidTr="00130E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0DA2025E" w14:textId="77777777" w:rsidR="00510A68" w:rsidRPr="000D6CE6" w:rsidRDefault="00510A68" w:rsidP="00130E8C">
            <w:pPr>
              <w:rPr>
                <w:sz w:val="2"/>
                <w:szCs w:val="2"/>
              </w:rPr>
            </w:pPr>
          </w:p>
        </w:tc>
        <w:tc>
          <w:tcPr>
            <w:tcW w:w="236" w:type="dxa"/>
          </w:tcPr>
          <w:p w14:paraId="1B418760" w14:textId="77777777" w:rsidR="00510A68" w:rsidRPr="000D6CE6" w:rsidRDefault="00510A68" w:rsidP="00130E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tcW w:w="5516" w:type="dxa"/>
          </w:tcPr>
          <w:p w14:paraId="3BF31C55" w14:textId="77777777" w:rsidR="00510A68" w:rsidRPr="000D6CE6" w:rsidRDefault="00510A68" w:rsidP="00130E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</w:tr>
      <w:tr w:rsidR="00510A68" w14:paraId="58E53E60" w14:textId="77777777" w:rsidTr="0013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2F1177DD" w14:textId="77777777" w:rsidR="00510A68" w:rsidRPr="000D6CE6" w:rsidRDefault="00510A68" w:rsidP="00130E8C">
            <w:pPr>
              <w:rPr>
                <w:sz w:val="28"/>
                <w:szCs w:val="28"/>
              </w:rPr>
            </w:pPr>
            <w:r w:rsidRPr="000D6CE6">
              <w:rPr>
                <w:sz w:val="28"/>
                <w:szCs w:val="28"/>
              </w:rPr>
              <w:t>Kode Unit</w:t>
            </w:r>
          </w:p>
        </w:tc>
        <w:tc>
          <w:tcPr>
            <w:tcW w:w="236" w:type="dxa"/>
          </w:tcPr>
          <w:p w14:paraId="4C3034EC" w14:textId="77777777" w:rsidR="00510A68" w:rsidRPr="000D6CE6" w:rsidRDefault="00510A68" w:rsidP="00130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D6CE6">
              <w:rPr>
                <w:sz w:val="28"/>
                <w:szCs w:val="28"/>
              </w:rPr>
              <w:t>:</w:t>
            </w:r>
          </w:p>
        </w:tc>
        <w:tc>
          <w:tcPr>
            <w:tcW w:w="5516" w:type="dxa"/>
          </w:tcPr>
          <w:p w14:paraId="706B2131" w14:textId="07117B45" w:rsidR="00510A68" w:rsidRPr="000D6CE6" w:rsidRDefault="00510A68" w:rsidP="00130E8C">
            <w:pPr>
              <w:tabs>
                <w:tab w:val="left" w:pos="41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D6CE6">
              <w:rPr>
                <w:sz w:val="28"/>
                <w:szCs w:val="28"/>
              </w:rPr>
              <w:t>J.62DMI00.0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  <w:r w:rsidRPr="000D6CE6">
              <w:rPr>
                <w:sz w:val="28"/>
                <w:szCs w:val="28"/>
              </w:rPr>
              <w:t>.1</w:t>
            </w:r>
          </w:p>
        </w:tc>
      </w:tr>
      <w:tr w:rsidR="00510A68" w14:paraId="62F05A47" w14:textId="77777777" w:rsidTr="00130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6D96C02A" w14:textId="77777777" w:rsidR="00510A68" w:rsidRPr="000D6CE6" w:rsidRDefault="00510A68" w:rsidP="00130E8C">
            <w:pPr>
              <w:rPr>
                <w:sz w:val="28"/>
                <w:szCs w:val="28"/>
              </w:rPr>
            </w:pPr>
            <w:r w:rsidRPr="000D6CE6">
              <w:rPr>
                <w:sz w:val="28"/>
                <w:szCs w:val="28"/>
              </w:rPr>
              <w:t>Judul Unit</w:t>
            </w:r>
          </w:p>
        </w:tc>
        <w:tc>
          <w:tcPr>
            <w:tcW w:w="236" w:type="dxa"/>
          </w:tcPr>
          <w:p w14:paraId="4B56FC8D" w14:textId="77777777" w:rsidR="00510A68" w:rsidRPr="000D6CE6" w:rsidRDefault="00510A68" w:rsidP="00130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D6CE6">
              <w:rPr>
                <w:sz w:val="28"/>
                <w:szCs w:val="28"/>
              </w:rPr>
              <w:t>:</w:t>
            </w:r>
          </w:p>
        </w:tc>
        <w:tc>
          <w:tcPr>
            <w:tcW w:w="5516" w:type="dxa"/>
          </w:tcPr>
          <w:p w14:paraId="63237946" w14:textId="7428A13F" w:rsidR="00510A68" w:rsidRPr="000D6CE6" w:rsidRDefault="00510A68" w:rsidP="00130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Membangun Model</w:t>
            </w:r>
          </w:p>
        </w:tc>
      </w:tr>
    </w:tbl>
    <w:p w14:paraId="39C44C8E" w14:textId="77777777" w:rsidR="00510A68" w:rsidRPr="0036134B" w:rsidRDefault="00510A68" w:rsidP="00510A68">
      <w:pPr>
        <w:rPr>
          <w:b/>
          <w:bCs/>
        </w:rPr>
      </w:pPr>
      <w:r w:rsidRPr="0036134B">
        <w:rPr>
          <w:b/>
          <w:bCs/>
        </w:rPr>
        <w:t>Deskripsi:</w:t>
      </w:r>
    </w:p>
    <w:p w14:paraId="3AB9B99B" w14:textId="11587820" w:rsidR="00510A68" w:rsidRDefault="00510A68" w:rsidP="00510A68">
      <w:r>
        <w:t xml:space="preserve">Bukti ini berhubungan dengan pengetahuan, keterampilan, dan sikap kerja yang dibutuhkan dalam </w:t>
      </w:r>
      <w:r>
        <w:t>membangun model</w:t>
      </w:r>
      <w:r>
        <w:t>.</w:t>
      </w:r>
    </w:p>
    <w:p w14:paraId="021236DF" w14:textId="77777777" w:rsidR="00510A68" w:rsidRPr="0036134B" w:rsidRDefault="00510A68" w:rsidP="00510A68">
      <w:pPr>
        <w:rPr>
          <w:b/>
          <w:bCs/>
        </w:rPr>
      </w:pPr>
      <w:r w:rsidRPr="0036134B">
        <w:rPr>
          <w:b/>
          <w:bCs/>
        </w:rPr>
        <w:t>Langkah Kerja:</w:t>
      </w:r>
    </w:p>
    <w:p w14:paraId="2C6E1C64" w14:textId="44CD5382" w:rsidR="00510A68" w:rsidRDefault="00510A68" w:rsidP="00510A68">
      <w:pPr>
        <w:pStyle w:val="ListParagraph"/>
        <w:numPr>
          <w:ilvl w:val="0"/>
          <w:numId w:val="45"/>
        </w:numPr>
      </w:pPr>
      <w:r>
        <w:t>Menyiapkan parameter model</w:t>
      </w:r>
    </w:p>
    <w:p w14:paraId="4D73239F" w14:textId="7FBD8B06" w:rsidR="00510A68" w:rsidRDefault="00510A68" w:rsidP="00510A68">
      <w:pPr>
        <w:pStyle w:val="ListParagraph"/>
        <w:numPr>
          <w:ilvl w:val="0"/>
          <w:numId w:val="45"/>
        </w:numPr>
      </w:pPr>
      <w:r>
        <w:t>Menggunakan tools pemodelan</w:t>
      </w:r>
    </w:p>
    <w:p w14:paraId="1743FEE0" w14:textId="77777777" w:rsidR="00510A68" w:rsidRPr="0036134B" w:rsidRDefault="00510A68" w:rsidP="00510A68">
      <w:pPr>
        <w:rPr>
          <w:b/>
          <w:bCs/>
        </w:rPr>
      </w:pPr>
      <w:r w:rsidRPr="0036134B">
        <w:rPr>
          <w:b/>
          <w:bCs/>
        </w:rPr>
        <w:t>Peralatan dan Perlengkapan:</w:t>
      </w:r>
    </w:p>
    <w:p w14:paraId="269582FC" w14:textId="77777777" w:rsidR="00510A68" w:rsidRDefault="00510A68" w:rsidP="00510A68">
      <w:pPr>
        <w:pStyle w:val="ListParagraph"/>
        <w:numPr>
          <w:ilvl w:val="0"/>
          <w:numId w:val="13"/>
        </w:numPr>
      </w:pPr>
      <w:r>
        <w:t>Peralatan</w:t>
      </w:r>
    </w:p>
    <w:p w14:paraId="50CECC72" w14:textId="695EAD14" w:rsidR="00510A68" w:rsidRDefault="00510A68" w:rsidP="00510A68">
      <w:pPr>
        <w:pStyle w:val="ListParagraph"/>
        <w:numPr>
          <w:ilvl w:val="1"/>
          <w:numId w:val="13"/>
        </w:numPr>
      </w:pPr>
      <w:r>
        <w:t>Komputer</w:t>
      </w:r>
      <w:r>
        <w:t xml:space="preserve"> dan peralatannya</w:t>
      </w:r>
    </w:p>
    <w:p w14:paraId="7F033CDF" w14:textId="44DD8CD3" w:rsidR="00510A68" w:rsidRDefault="00510A68" w:rsidP="00510A68">
      <w:pPr>
        <w:pStyle w:val="ListParagraph"/>
        <w:numPr>
          <w:ilvl w:val="1"/>
          <w:numId w:val="13"/>
        </w:numPr>
      </w:pPr>
      <w:r>
        <w:t>Perangkat lunak data science di antaranya: rapid miner, weka, atau development untuk bahasa pemrograman tertentu seperty Python atau R.</w:t>
      </w:r>
    </w:p>
    <w:p w14:paraId="28861585" w14:textId="77777777" w:rsidR="00510A68" w:rsidRDefault="00510A68" w:rsidP="00510A68">
      <w:pPr>
        <w:pStyle w:val="ListParagraph"/>
        <w:numPr>
          <w:ilvl w:val="0"/>
          <w:numId w:val="13"/>
        </w:numPr>
      </w:pPr>
      <w:r>
        <w:t>Perlengkapan</w:t>
      </w:r>
    </w:p>
    <w:p w14:paraId="4B900AEE" w14:textId="1630932A" w:rsidR="00510A68" w:rsidRDefault="00510A68" w:rsidP="00510A68">
      <w:pPr>
        <w:pStyle w:val="ListParagraph"/>
        <w:numPr>
          <w:ilvl w:val="1"/>
          <w:numId w:val="13"/>
        </w:numPr>
      </w:pPr>
      <w:r>
        <w:t>Dokumen best practices kriteria dan evaluasi penilaian</w:t>
      </w:r>
    </w:p>
    <w:p w14:paraId="700027A5" w14:textId="0CFB0541" w:rsidR="00510A68" w:rsidRDefault="00510A68" w:rsidP="00510A68">
      <w:pPr>
        <w:pStyle w:val="Heading2"/>
        <w:numPr>
          <w:ilvl w:val="0"/>
          <w:numId w:val="46"/>
        </w:numPr>
        <w:ind w:left="426" w:hanging="426"/>
      </w:pPr>
      <w:bookmarkStart w:id="31" w:name="_Hlk141271332"/>
      <w:bookmarkStart w:id="32" w:name="_Toc141271955"/>
      <w:r>
        <w:t>Parameter Model</w:t>
      </w:r>
      <w:bookmarkEnd w:id="32"/>
    </w:p>
    <w:p w14:paraId="50FDE751" w14:textId="77777777" w:rsidR="00510A68" w:rsidRPr="0036134B" w:rsidRDefault="00510A68" w:rsidP="00510A68">
      <w:pPr>
        <w:rPr>
          <w:b/>
          <w:bCs/>
        </w:rPr>
      </w:pPr>
      <w:r w:rsidRPr="0036134B">
        <w:rPr>
          <w:b/>
          <w:bCs/>
        </w:rPr>
        <w:t>Instruksi Kerja:</w:t>
      </w:r>
    </w:p>
    <w:p w14:paraId="0CEEC6C2" w14:textId="23D09A4E" w:rsidR="00510A68" w:rsidRDefault="00510A68" w:rsidP="00510A68">
      <w:pPr>
        <w:pStyle w:val="ListParagraph"/>
        <w:numPr>
          <w:ilvl w:val="0"/>
          <w:numId w:val="14"/>
        </w:numPr>
      </w:pPr>
      <w:r>
        <w:t>Identifikasi parameter-parameter yang sesuai dengan model</w:t>
      </w:r>
    </w:p>
    <w:p w14:paraId="198DCEB8" w14:textId="11F00393" w:rsidR="00510A68" w:rsidRDefault="00510A68" w:rsidP="00510A68">
      <w:pPr>
        <w:pStyle w:val="ListParagraph"/>
        <w:numPr>
          <w:ilvl w:val="0"/>
          <w:numId w:val="14"/>
        </w:numPr>
      </w:pPr>
      <w:r>
        <w:t>Tetapkan nilai toleransi parameter evaluasi pengujian sesuai dengan tujuan teknis</w:t>
      </w:r>
    </w:p>
    <w:bookmarkEnd w:id="31"/>
    <w:p w14:paraId="3F4BB334" w14:textId="6C05FA82" w:rsidR="00510A68" w:rsidRDefault="009C4F8C" w:rsidP="00510A68">
      <w:pPr>
        <w:pStyle w:val="Heading3"/>
        <w:numPr>
          <w:ilvl w:val="0"/>
          <w:numId w:val="47"/>
        </w:numPr>
        <w:ind w:left="426" w:hanging="426"/>
      </w:pPr>
      <w:r>
        <w:t>Parameter-parameter model</w:t>
      </w:r>
    </w:p>
    <w:p w14:paraId="5626AA9B" w14:textId="77777777" w:rsidR="00510A68" w:rsidRDefault="00510A68" w:rsidP="00510A68">
      <w:r>
        <w:t>…………………………………………………………………………………………………………………………………………………………………………</w:t>
      </w:r>
    </w:p>
    <w:p w14:paraId="246BD88C" w14:textId="77777777" w:rsidR="00510A68" w:rsidRDefault="00510A68" w:rsidP="00510A68">
      <w:r>
        <w:t>…………………………………………………………………………………………………………………………………………………………………………</w:t>
      </w:r>
    </w:p>
    <w:p w14:paraId="585F3D56" w14:textId="77777777" w:rsidR="00510A68" w:rsidRDefault="00510A68" w:rsidP="00510A68">
      <w:r>
        <w:t>…………………………………………………………………………………………………………………………………………………………………………</w:t>
      </w:r>
    </w:p>
    <w:p w14:paraId="5D7DBA5D" w14:textId="04115249" w:rsidR="009C4F8C" w:rsidRDefault="009C4F8C" w:rsidP="009C4F8C">
      <w:pPr>
        <w:pStyle w:val="Heading3"/>
        <w:numPr>
          <w:ilvl w:val="0"/>
          <w:numId w:val="47"/>
        </w:numPr>
        <w:ind w:left="426" w:hanging="426"/>
      </w:pPr>
      <w:r>
        <w:t>Nilai toleransi</w:t>
      </w:r>
      <w:r>
        <w:t xml:space="preserve"> parameter</w:t>
      </w:r>
      <w:r>
        <w:t xml:space="preserve"> evaluasi pengujian</w:t>
      </w:r>
    </w:p>
    <w:p w14:paraId="3B63619E" w14:textId="77777777" w:rsidR="009C4F8C" w:rsidRDefault="009C4F8C" w:rsidP="009C4F8C">
      <w:r>
        <w:t>…………………………………………………………………………………………………………………………………………………………………………</w:t>
      </w:r>
    </w:p>
    <w:p w14:paraId="6EA4D073" w14:textId="77777777" w:rsidR="009C4F8C" w:rsidRDefault="009C4F8C" w:rsidP="009C4F8C">
      <w:r>
        <w:t>…………………………………………………………………………………………………………………………………………………………………………</w:t>
      </w:r>
    </w:p>
    <w:p w14:paraId="43DDB4C1" w14:textId="77777777" w:rsidR="009C4F8C" w:rsidRDefault="009C4F8C" w:rsidP="009C4F8C">
      <w:r>
        <w:t>…………………………………………………………………………………………………………………………………………………………………………</w:t>
      </w:r>
    </w:p>
    <w:p w14:paraId="1D5612AE" w14:textId="77DF1C00" w:rsidR="009C4F8C" w:rsidRDefault="009C4F8C" w:rsidP="009C4F8C">
      <w:pPr>
        <w:pStyle w:val="Heading2"/>
        <w:numPr>
          <w:ilvl w:val="0"/>
          <w:numId w:val="46"/>
        </w:numPr>
        <w:ind w:left="426" w:hanging="426"/>
      </w:pPr>
      <w:bookmarkStart w:id="33" w:name="_Toc141271956"/>
      <w:r>
        <w:t>Tools Pemodelan</w:t>
      </w:r>
      <w:bookmarkEnd w:id="33"/>
    </w:p>
    <w:p w14:paraId="0A1770AF" w14:textId="77777777" w:rsidR="009C4F8C" w:rsidRPr="0036134B" w:rsidRDefault="009C4F8C" w:rsidP="009C4F8C">
      <w:pPr>
        <w:rPr>
          <w:b/>
          <w:bCs/>
        </w:rPr>
      </w:pPr>
      <w:r w:rsidRPr="0036134B">
        <w:rPr>
          <w:b/>
          <w:bCs/>
        </w:rPr>
        <w:t>Instruksi Kerja:</w:t>
      </w:r>
    </w:p>
    <w:p w14:paraId="0B777661" w14:textId="0795F67D" w:rsidR="009C4F8C" w:rsidRDefault="009C4F8C" w:rsidP="009C4F8C">
      <w:pPr>
        <w:pStyle w:val="ListParagraph"/>
        <w:numPr>
          <w:ilvl w:val="0"/>
          <w:numId w:val="14"/>
        </w:numPr>
      </w:pPr>
      <w:r>
        <w:lastRenderedPageBreak/>
        <w:t>Identifikasi tools untuk membuat model sesuai dengan tujuan teknis data science</w:t>
      </w:r>
    </w:p>
    <w:p w14:paraId="56E4FFA4" w14:textId="02C8709A" w:rsidR="009C4F8C" w:rsidRDefault="009C4F8C" w:rsidP="009C4F8C">
      <w:pPr>
        <w:pStyle w:val="ListParagraph"/>
        <w:numPr>
          <w:ilvl w:val="0"/>
          <w:numId w:val="14"/>
        </w:numPr>
      </w:pPr>
      <w:r>
        <w:t>Bangun algoritma untuk teknik pemodelan yang ditentukan menggunakan tools yang dipilih</w:t>
      </w:r>
    </w:p>
    <w:p w14:paraId="7FC4C6C5" w14:textId="7B8686BB" w:rsidR="009C4F8C" w:rsidRDefault="009C4F8C" w:rsidP="009C4F8C">
      <w:pPr>
        <w:pStyle w:val="ListParagraph"/>
        <w:numPr>
          <w:ilvl w:val="0"/>
          <w:numId w:val="14"/>
        </w:numPr>
      </w:pPr>
      <w:r>
        <w:t>Eksekusi algoritma pemodelan sesuai dengan skenario pengujian dan tools untuk membuat model yang telah ditetapkan</w:t>
      </w:r>
    </w:p>
    <w:p w14:paraId="57D4CF9A" w14:textId="00BFBC36" w:rsidR="009C4F8C" w:rsidRDefault="009C4F8C" w:rsidP="009C4F8C">
      <w:pPr>
        <w:pStyle w:val="ListParagraph"/>
        <w:numPr>
          <w:ilvl w:val="0"/>
          <w:numId w:val="14"/>
        </w:numPr>
      </w:pPr>
      <w:r>
        <w:t>Optimasi parameter model algoritma untuk menghasilkan nilai parameter evaluasi yang sesuai dengan skenario pengujian</w:t>
      </w:r>
    </w:p>
    <w:p w14:paraId="64DE949C" w14:textId="325AA398" w:rsidR="009C4F8C" w:rsidRDefault="009C4F8C" w:rsidP="009C4F8C">
      <w:pPr>
        <w:pStyle w:val="Heading3"/>
        <w:numPr>
          <w:ilvl w:val="0"/>
          <w:numId w:val="48"/>
        </w:numPr>
        <w:ind w:left="426" w:hanging="426"/>
      </w:pPr>
      <w:r>
        <w:t>Tools untuk membuat model</w:t>
      </w:r>
    </w:p>
    <w:p w14:paraId="49F818A9" w14:textId="77777777" w:rsidR="009C4F8C" w:rsidRDefault="009C4F8C" w:rsidP="009C4F8C">
      <w:r>
        <w:t>…………………………………………………………………………………………………………………………………………………………………………</w:t>
      </w:r>
    </w:p>
    <w:p w14:paraId="4DD6EC20" w14:textId="77777777" w:rsidR="009C4F8C" w:rsidRDefault="009C4F8C" w:rsidP="009C4F8C">
      <w:r>
        <w:t>…………………………………………………………………………………………………………………………………………………………………………</w:t>
      </w:r>
    </w:p>
    <w:p w14:paraId="492D7492" w14:textId="77777777" w:rsidR="009C4F8C" w:rsidRDefault="009C4F8C" w:rsidP="009C4F8C">
      <w:r>
        <w:t>…………………………………………………………………………………………………………………………………………………………………………</w:t>
      </w:r>
    </w:p>
    <w:p w14:paraId="71994092" w14:textId="3E0A37A2" w:rsidR="009C4F8C" w:rsidRDefault="009C4F8C" w:rsidP="009C4F8C">
      <w:pPr>
        <w:pStyle w:val="Heading3"/>
        <w:numPr>
          <w:ilvl w:val="0"/>
          <w:numId w:val="48"/>
        </w:numPr>
        <w:ind w:left="426" w:hanging="426"/>
      </w:pPr>
      <w:r>
        <w:t xml:space="preserve">Algoritma </w:t>
      </w:r>
      <w:r>
        <w:t xml:space="preserve">untuk </w:t>
      </w:r>
      <w:r>
        <w:t>teknik pe</w:t>
      </w:r>
      <w:r>
        <w:t>model</w:t>
      </w:r>
      <w:r>
        <w:t>an</w:t>
      </w:r>
    </w:p>
    <w:p w14:paraId="1F4F13FB" w14:textId="77777777" w:rsidR="009C4F8C" w:rsidRDefault="009C4F8C" w:rsidP="009C4F8C">
      <w:r>
        <w:t>…………………………………………………………………………………………………………………………………………………………………………</w:t>
      </w:r>
    </w:p>
    <w:p w14:paraId="37BE503D" w14:textId="77777777" w:rsidR="009C4F8C" w:rsidRDefault="009C4F8C" w:rsidP="009C4F8C">
      <w:r>
        <w:t>…………………………………………………………………………………………………………………………………………………………………………</w:t>
      </w:r>
    </w:p>
    <w:p w14:paraId="1B18F5A6" w14:textId="77777777" w:rsidR="009C4F8C" w:rsidRDefault="009C4F8C" w:rsidP="009C4F8C">
      <w:r>
        <w:t>…………………………………………………………………………………………………………………………………………………………………………</w:t>
      </w:r>
    </w:p>
    <w:p w14:paraId="59F4A9A7" w14:textId="77777777" w:rsidR="009C4F8C" w:rsidRDefault="009C4F8C" w:rsidP="009C4F8C">
      <w:pPr>
        <w:pStyle w:val="Heading3"/>
        <w:numPr>
          <w:ilvl w:val="0"/>
          <w:numId w:val="48"/>
        </w:numPr>
        <w:ind w:left="426" w:hanging="426"/>
      </w:pPr>
      <w:r>
        <w:t>Eksekusi algoritma pemodelan</w:t>
      </w:r>
    </w:p>
    <w:p w14:paraId="1A1D4609" w14:textId="77777777" w:rsidR="009C4F8C" w:rsidRDefault="009C4F8C" w:rsidP="009C4F8C">
      <w:r>
        <w:t>…………………………………………………………………………………………………………………………………………………………………………</w:t>
      </w:r>
    </w:p>
    <w:p w14:paraId="70147CFE" w14:textId="77777777" w:rsidR="009C4F8C" w:rsidRDefault="009C4F8C" w:rsidP="009C4F8C">
      <w:r>
        <w:t>…………………………………………………………………………………………………………………………………………………………………………</w:t>
      </w:r>
    </w:p>
    <w:p w14:paraId="5D0BFF2D" w14:textId="77777777" w:rsidR="009C4F8C" w:rsidRDefault="009C4F8C" w:rsidP="009C4F8C">
      <w:r>
        <w:t>…………………………………………………………………………………………………………………………………………………………………………</w:t>
      </w:r>
    </w:p>
    <w:p w14:paraId="3049588F" w14:textId="5ACB8519" w:rsidR="009C4F8C" w:rsidRDefault="009C4F8C" w:rsidP="009C4F8C">
      <w:pPr>
        <w:pStyle w:val="Heading3"/>
        <w:numPr>
          <w:ilvl w:val="0"/>
          <w:numId w:val="48"/>
        </w:numPr>
        <w:ind w:left="426" w:hanging="426"/>
      </w:pPr>
      <w:r>
        <w:t>Optimasi parameter model algoritma</w:t>
      </w:r>
    </w:p>
    <w:p w14:paraId="08D73F6B" w14:textId="77777777" w:rsidR="009C4F8C" w:rsidRDefault="009C4F8C" w:rsidP="009C4F8C">
      <w:r>
        <w:t>…………………………………………………………………………………………………………………………………………………………………………</w:t>
      </w:r>
    </w:p>
    <w:p w14:paraId="44A89AB4" w14:textId="77777777" w:rsidR="009C4F8C" w:rsidRDefault="009C4F8C" w:rsidP="009C4F8C">
      <w:r>
        <w:t>…………………………………………………………………………………………………………………………………………………………………………</w:t>
      </w:r>
    </w:p>
    <w:p w14:paraId="1343B306" w14:textId="77777777" w:rsidR="009C4F8C" w:rsidRDefault="009C4F8C" w:rsidP="009C4F8C">
      <w:r>
        <w:t>…………………………………………………………………………………………………………………………………………………………………………</w:t>
      </w:r>
    </w:p>
    <w:p w14:paraId="69D60BC3" w14:textId="059F0594" w:rsidR="009C4F8C" w:rsidRDefault="009C4F8C">
      <w:r>
        <w:br w:type="page"/>
      </w:r>
    </w:p>
    <w:p w14:paraId="2ECAF0AC" w14:textId="1D2727E5" w:rsidR="009C4F8C" w:rsidRPr="000D6CE6" w:rsidRDefault="009C4F8C" w:rsidP="009C4F8C">
      <w:pPr>
        <w:pStyle w:val="Heading1"/>
      </w:pPr>
      <w:bookmarkStart w:id="34" w:name="_Toc141271957"/>
      <w:r w:rsidRPr="000D6CE6">
        <w:lastRenderedPageBreak/>
        <w:t xml:space="preserve">BUKTI </w:t>
      </w:r>
      <w:r>
        <w:t>9</w:t>
      </w:r>
      <w:r>
        <w:t>-ADS</w:t>
      </w:r>
      <w:bookmarkEnd w:id="34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60"/>
        <w:gridCol w:w="284"/>
        <w:gridCol w:w="5486"/>
      </w:tblGrid>
      <w:tr w:rsidR="009C4F8C" w:rsidRPr="000D6CE6" w14:paraId="617054FB" w14:textId="77777777" w:rsidTr="00130E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3A7FC469" w14:textId="77777777" w:rsidR="009C4F8C" w:rsidRPr="000D6CE6" w:rsidRDefault="009C4F8C" w:rsidP="00130E8C">
            <w:pPr>
              <w:rPr>
                <w:sz w:val="2"/>
                <w:szCs w:val="2"/>
              </w:rPr>
            </w:pPr>
          </w:p>
        </w:tc>
        <w:tc>
          <w:tcPr>
            <w:tcW w:w="236" w:type="dxa"/>
          </w:tcPr>
          <w:p w14:paraId="529EC663" w14:textId="77777777" w:rsidR="009C4F8C" w:rsidRPr="000D6CE6" w:rsidRDefault="009C4F8C" w:rsidP="00130E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  <w:tc>
          <w:tcPr>
            <w:tcW w:w="5516" w:type="dxa"/>
          </w:tcPr>
          <w:p w14:paraId="302DA06D" w14:textId="77777777" w:rsidR="009C4F8C" w:rsidRPr="000D6CE6" w:rsidRDefault="009C4F8C" w:rsidP="00130E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</w:tr>
      <w:tr w:rsidR="009C4F8C" w14:paraId="6D797A70" w14:textId="77777777" w:rsidTr="00130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2D7903CA" w14:textId="77777777" w:rsidR="009C4F8C" w:rsidRPr="000D6CE6" w:rsidRDefault="009C4F8C" w:rsidP="00130E8C">
            <w:pPr>
              <w:rPr>
                <w:sz w:val="28"/>
                <w:szCs w:val="28"/>
              </w:rPr>
            </w:pPr>
            <w:r w:rsidRPr="000D6CE6">
              <w:rPr>
                <w:sz w:val="28"/>
                <w:szCs w:val="28"/>
              </w:rPr>
              <w:t>Kode Unit</w:t>
            </w:r>
          </w:p>
        </w:tc>
        <w:tc>
          <w:tcPr>
            <w:tcW w:w="236" w:type="dxa"/>
          </w:tcPr>
          <w:p w14:paraId="169337B9" w14:textId="77777777" w:rsidR="009C4F8C" w:rsidRPr="000D6CE6" w:rsidRDefault="009C4F8C" w:rsidP="00130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D6CE6">
              <w:rPr>
                <w:sz w:val="28"/>
                <w:szCs w:val="28"/>
              </w:rPr>
              <w:t>:</w:t>
            </w:r>
          </w:p>
        </w:tc>
        <w:tc>
          <w:tcPr>
            <w:tcW w:w="5516" w:type="dxa"/>
          </w:tcPr>
          <w:p w14:paraId="28CD77CB" w14:textId="5DDF4AB3" w:rsidR="009C4F8C" w:rsidRPr="000D6CE6" w:rsidRDefault="009C4F8C" w:rsidP="00130E8C">
            <w:pPr>
              <w:tabs>
                <w:tab w:val="left" w:pos="41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D6CE6">
              <w:rPr>
                <w:sz w:val="28"/>
                <w:szCs w:val="28"/>
              </w:rPr>
              <w:t>J.62DMI00.0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  <w:r w:rsidRPr="000D6CE6">
              <w:rPr>
                <w:sz w:val="28"/>
                <w:szCs w:val="28"/>
              </w:rPr>
              <w:t>.1</w:t>
            </w:r>
          </w:p>
        </w:tc>
      </w:tr>
      <w:tr w:rsidR="009C4F8C" w14:paraId="317DA6E7" w14:textId="77777777" w:rsidTr="00130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685B16C4" w14:textId="77777777" w:rsidR="009C4F8C" w:rsidRPr="000D6CE6" w:rsidRDefault="009C4F8C" w:rsidP="00130E8C">
            <w:pPr>
              <w:rPr>
                <w:sz w:val="28"/>
                <w:szCs w:val="28"/>
              </w:rPr>
            </w:pPr>
            <w:r w:rsidRPr="000D6CE6">
              <w:rPr>
                <w:sz w:val="28"/>
                <w:szCs w:val="28"/>
              </w:rPr>
              <w:t>Judul Unit</w:t>
            </w:r>
          </w:p>
        </w:tc>
        <w:tc>
          <w:tcPr>
            <w:tcW w:w="236" w:type="dxa"/>
          </w:tcPr>
          <w:p w14:paraId="0985559E" w14:textId="77777777" w:rsidR="009C4F8C" w:rsidRPr="000D6CE6" w:rsidRDefault="009C4F8C" w:rsidP="00130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D6CE6">
              <w:rPr>
                <w:sz w:val="28"/>
                <w:szCs w:val="28"/>
              </w:rPr>
              <w:t>:</w:t>
            </w:r>
          </w:p>
        </w:tc>
        <w:tc>
          <w:tcPr>
            <w:tcW w:w="5516" w:type="dxa"/>
          </w:tcPr>
          <w:p w14:paraId="5B323DE7" w14:textId="372D63D6" w:rsidR="009C4F8C" w:rsidRPr="000D6CE6" w:rsidRDefault="009C4F8C" w:rsidP="00130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Mengevaluasi Hasil Pem</w:t>
            </w:r>
            <w:r>
              <w:rPr>
                <w:sz w:val="28"/>
                <w:szCs w:val="28"/>
              </w:rPr>
              <w:t>odel</w:t>
            </w:r>
            <w:r>
              <w:rPr>
                <w:sz w:val="28"/>
                <w:szCs w:val="28"/>
              </w:rPr>
              <w:t>an</w:t>
            </w:r>
          </w:p>
        </w:tc>
      </w:tr>
    </w:tbl>
    <w:p w14:paraId="3C78B98B" w14:textId="77777777" w:rsidR="009C4F8C" w:rsidRPr="0036134B" w:rsidRDefault="009C4F8C" w:rsidP="009C4F8C">
      <w:pPr>
        <w:rPr>
          <w:b/>
          <w:bCs/>
        </w:rPr>
      </w:pPr>
      <w:r w:rsidRPr="0036134B">
        <w:rPr>
          <w:b/>
          <w:bCs/>
        </w:rPr>
        <w:t>Deskripsi:</w:t>
      </w:r>
    </w:p>
    <w:p w14:paraId="7E72EA3A" w14:textId="723F8E4F" w:rsidR="009C4F8C" w:rsidRDefault="009C4F8C" w:rsidP="009C4F8C">
      <w:r>
        <w:t xml:space="preserve">Bukti ini berhubungan dengan pengetahuan, keterampilan, dan sikap kerja yang dibutuhkan dalam </w:t>
      </w:r>
      <w:r>
        <w:t>mengevaluasi hasil pemodelan</w:t>
      </w:r>
      <w:r>
        <w:t>.</w:t>
      </w:r>
    </w:p>
    <w:p w14:paraId="1990A005" w14:textId="77777777" w:rsidR="009C4F8C" w:rsidRPr="0036134B" w:rsidRDefault="009C4F8C" w:rsidP="009C4F8C">
      <w:pPr>
        <w:rPr>
          <w:b/>
          <w:bCs/>
        </w:rPr>
      </w:pPr>
      <w:r w:rsidRPr="0036134B">
        <w:rPr>
          <w:b/>
          <w:bCs/>
        </w:rPr>
        <w:t>Langkah Kerja:</w:t>
      </w:r>
    </w:p>
    <w:p w14:paraId="275B6EAD" w14:textId="220727FD" w:rsidR="009C4F8C" w:rsidRDefault="009C4F8C" w:rsidP="009C4F8C">
      <w:pPr>
        <w:pStyle w:val="ListParagraph"/>
        <w:numPr>
          <w:ilvl w:val="0"/>
          <w:numId w:val="49"/>
        </w:numPr>
      </w:pPr>
      <w:r>
        <w:t>Menggunakan model dengan data riil</w:t>
      </w:r>
    </w:p>
    <w:p w14:paraId="18F8C6D8" w14:textId="60AA8297" w:rsidR="009C4F8C" w:rsidRDefault="009C4F8C" w:rsidP="009C4F8C">
      <w:pPr>
        <w:pStyle w:val="ListParagraph"/>
        <w:numPr>
          <w:ilvl w:val="0"/>
          <w:numId w:val="49"/>
        </w:numPr>
      </w:pPr>
      <w:r>
        <w:t>Menilai hasil pemodelan</w:t>
      </w:r>
    </w:p>
    <w:p w14:paraId="79B1BBA2" w14:textId="77777777" w:rsidR="009C4F8C" w:rsidRPr="0036134B" w:rsidRDefault="009C4F8C" w:rsidP="009C4F8C">
      <w:pPr>
        <w:rPr>
          <w:b/>
          <w:bCs/>
        </w:rPr>
      </w:pPr>
      <w:r w:rsidRPr="0036134B">
        <w:rPr>
          <w:b/>
          <w:bCs/>
        </w:rPr>
        <w:t>Peralatan dan Perlengkapan:</w:t>
      </w:r>
    </w:p>
    <w:p w14:paraId="32783F6C" w14:textId="77777777" w:rsidR="009C4F8C" w:rsidRDefault="009C4F8C" w:rsidP="009C4F8C">
      <w:pPr>
        <w:pStyle w:val="ListParagraph"/>
        <w:numPr>
          <w:ilvl w:val="0"/>
          <w:numId w:val="13"/>
        </w:numPr>
      </w:pPr>
      <w:r>
        <w:t>Peralatan</w:t>
      </w:r>
    </w:p>
    <w:p w14:paraId="28F30833" w14:textId="0860B423" w:rsidR="009C4F8C" w:rsidRDefault="009C4F8C" w:rsidP="009C4F8C">
      <w:pPr>
        <w:pStyle w:val="ListParagraph"/>
        <w:numPr>
          <w:ilvl w:val="1"/>
          <w:numId w:val="13"/>
        </w:numPr>
      </w:pPr>
      <w:r>
        <w:t xml:space="preserve">Komputer </w:t>
      </w:r>
    </w:p>
    <w:p w14:paraId="0E8E6339" w14:textId="77777777" w:rsidR="009C4F8C" w:rsidRDefault="009C4F8C" w:rsidP="009C4F8C">
      <w:pPr>
        <w:pStyle w:val="ListParagraph"/>
        <w:numPr>
          <w:ilvl w:val="0"/>
          <w:numId w:val="13"/>
        </w:numPr>
      </w:pPr>
      <w:r>
        <w:t>Perlengkapan</w:t>
      </w:r>
    </w:p>
    <w:p w14:paraId="07813B41" w14:textId="6E67242D" w:rsidR="009C4F8C" w:rsidRDefault="009C4F8C" w:rsidP="009C4F8C">
      <w:pPr>
        <w:pStyle w:val="ListParagraph"/>
        <w:numPr>
          <w:ilvl w:val="1"/>
          <w:numId w:val="13"/>
        </w:numPr>
      </w:pPr>
      <w:r>
        <w:t>Tools untuk mengeksekusi model</w:t>
      </w:r>
    </w:p>
    <w:p w14:paraId="0B9370B4" w14:textId="2C53F0EE" w:rsidR="009C4F8C" w:rsidRDefault="009C4F8C" w:rsidP="009C4F8C">
      <w:pPr>
        <w:pStyle w:val="ListParagraph"/>
        <w:numPr>
          <w:ilvl w:val="1"/>
          <w:numId w:val="13"/>
        </w:numPr>
      </w:pPr>
      <w:r>
        <w:t>Tools untuk pengumpulan data riil</w:t>
      </w:r>
    </w:p>
    <w:p w14:paraId="03CAF346" w14:textId="68B3A809" w:rsidR="009C4F8C" w:rsidRDefault="009C4F8C" w:rsidP="009C4F8C">
      <w:pPr>
        <w:pStyle w:val="Heading2"/>
        <w:numPr>
          <w:ilvl w:val="0"/>
          <w:numId w:val="50"/>
        </w:numPr>
        <w:ind w:left="426" w:hanging="426"/>
      </w:pPr>
      <w:bookmarkStart w:id="35" w:name="_Toc141271958"/>
      <w:r>
        <w:t>Penggunaan Model dengan Data Riil</w:t>
      </w:r>
      <w:bookmarkEnd w:id="35"/>
    </w:p>
    <w:p w14:paraId="1BE382EC" w14:textId="77777777" w:rsidR="009C4F8C" w:rsidRPr="0036134B" w:rsidRDefault="009C4F8C" w:rsidP="009C4F8C">
      <w:pPr>
        <w:rPr>
          <w:b/>
          <w:bCs/>
        </w:rPr>
      </w:pPr>
      <w:r w:rsidRPr="0036134B">
        <w:rPr>
          <w:b/>
          <w:bCs/>
        </w:rPr>
        <w:t>Instruksi Kerja:</w:t>
      </w:r>
    </w:p>
    <w:p w14:paraId="7B7AC7F4" w14:textId="20CFBEEE" w:rsidR="009C4F8C" w:rsidRDefault="009C4F8C" w:rsidP="009C4F8C">
      <w:pPr>
        <w:pStyle w:val="ListParagraph"/>
        <w:numPr>
          <w:ilvl w:val="0"/>
          <w:numId w:val="14"/>
        </w:numPr>
      </w:pPr>
      <w:r>
        <w:t>Kumpulkan data baru untuk evaluasi pemodelan sesuai kebutuhan yang mengacu kepada parameter evaluasi</w:t>
      </w:r>
    </w:p>
    <w:p w14:paraId="0F686F0D" w14:textId="2C62DD29" w:rsidR="009C4F8C" w:rsidRDefault="009C4F8C" w:rsidP="009C4F8C">
      <w:pPr>
        <w:pStyle w:val="ListParagraph"/>
        <w:numPr>
          <w:ilvl w:val="0"/>
          <w:numId w:val="14"/>
        </w:numPr>
      </w:pPr>
      <w:r>
        <w:t>Uji model dengan menggunakan data riil yang telah dikumpulkan</w:t>
      </w:r>
    </w:p>
    <w:p w14:paraId="3055E0F1" w14:textId="729ED780" w:rsidR="009C4F8C" w:rsidRDefault="009C4F8C" w:rsidP="009C4F8C">
      <w:pPr>
        <w:pStyle w:val="Heading3"/>
        <w:numPr>
          <w:ilvl w:val="0"/>
          <w:numId w:val="51"/>
        </w:numPr>
        <w:ind w:left="426" w:hanging="426"/>
      </w:pPr>
      <w:r>
        <w:t>Data untuk evaluasi pemodelan</w:t>
      </w:r>
    </w:p>
    <w:p w14:paraId="69A34D59" w14:textId="77777777" w:rsidR="009C4F8C" w:rsidRDefault="009C4F8C" w:rsidP="009C4F8C">
      <w:r>
        <w:t>…………………………………………………………………………………………………………………………………………………………………………</w:t>
      </w:r>
    </w:p>
    <w:p w14:paraId="38DB3A55" w14:textId="77777777" w:rsidR="009C4F8C" w:rsidRDefault="009C4F8C" w:rsidP="009C4F8C">
      <w:r>
        <w:t>…………………………………………………………………………………………………………………………………………………………………………</w:t>
      </w:r>
    </w:p>
    <w:p w14:paraId="4D59910A" w14:textId="77777777" w:rsidR="009C4F8C" w:rsidRDefault="009C4F8C" w:rsidP="009C4F8C">
      <w:r>
        <w:t>…………………………………………………………………………………………………………………………………………………………………………</w:t>
      </w:r>
    </w:p>
    <w:p w14:paraId="6FAB1991" w14:textId="300EFD8B" w:rsidR="009C4F8C" w:rsidRDefault="009C4F8C" w:rsidP="009C4F8C">
      <w:pPr>
        <w:pStyle w:val="Heading3"/>
        <w:numPr>
          <w:ilvl w:val="0"/>
          <w:numId w:val="51"/>
        </w:numPr>
        <w:ind w:left="426" w:hanging="426"/>
      </w:pPr>
      <w:r>
        <w:t>Pengujian model</w:t>
      </w:r>
    </w:p>
    <w:p w14:paraId="1200CD2F" w14:textId="77777777" w:rsidR="009C4F8C" w:rsidRDefault="009C4F8C" w:rsidP="009C4F8C">
      <w:r>
        <w:t>…………………………………………………………………………………………………………………………………………………………………………</w:t>
      </w:r>
    </w:p>
    <w:p w14:paraId="43CC4124" w14:textId="77777777" w:rsidR="009C4F8C" w:rsidRDefault="009C4F8C" w:rsidP="009C4F8C">
      <w:r>
        <w:t>…………………………………………………………………………………………………………………………………………………………………………</w:t>
      </w:r>
    </w:p>
    <w:p w14:paraId="0DEBDD58" w14:textId="77777777" w:rsidR="009C4F8C" w:rsidRDefault="009C4F8C" w:rsidP="009C4F8C">
      <w:r>
        <w:t>…………………………………………………………………………………………………………………………………………………………………………</w:t>
      </w:r>
    </w:p>
    <w:p w14:paraId="5332056D" w14:textId="67EB2A38" w:rsidR="009C4F8C" w:rsidRDefault="009C4F8C" w:rsidP="009C4F8C">
      <w:pPr>
        <w:pStyle w:val="Heading2"/>
        <w:numPr>
          <w:ilvl w:val="0"/>
          <w:numId w:val="50"/>
        </w:numPr>
        <w:ind w:left="426" w:hanging="426"/>
      </w:pPr>
      <w:bookmarkStart w:id="36" w:name="_Toc141271959"/>
      <w:r>
        <w:t>Penilaian Hasil Pemodelan</w:t>
      </w:r>
      <w:bookmarkEnd w:id="36"/>
    </w:p>
    <w:p w14:paraId="41070F0C" w14:textId="77777777" w:rsidR="009C4F8C" w:rsidRPr="0036134B" w:rsidRDefault="009C4F8C" w:rsidP="009C4F8C">
      <w:pPr>
        <w:rPr>
          <w:b/>
          <w:bCs/>
        </w:rPr>
      </w:pPr>
      <w:r w:rsidRPr="0036134B">
        <w:rPr>
          <w:b/>
          <w:bCs/>
        </w:rPr>
        <w:t>Instruksi Kerja:</w:t>
      </w:r>
    </w:p>
    <w:p w14:paraId="12D93D7E" w14:textId="27FBF7CC" w:rsidR="009C4F8C" w:rsidRDefault="009C4F8C" w:rsidP="009C4F8C">
      <w:pPr>
        <w:pStyle w:val="ListParagraph"/>
        <w:numPr>
          <w:ilvl w:val="0"/>
          <w:numId w:val="14"/>
        </w:numPr>
      </w:pPr>
      <w:r>
        <w:lastRenderedPageBreak/>
        <w:t>Nilai keluaran pengujian model berdasarkan metrik kesuksesan</w:t>
      </w:r>
    </w:p>
    <w:p w14:paraId="1A62FF7E" w14:textId="6737E24D" w:rsidR="009C4F8C" w:rsidRDefault="009C4F8C" w:rsidP="009C4F8C">
      <w:pPr>
        <w:pStyle w:val="ListParagraph"/>
        <w:numPr>
          <w:ilvl w:val="0"/>
          <w:numId w:val="14"/>
        </w:numPr>
      </w:pPr>
      <w:r>
        <w:t>Dokumentasikan hasil penilaian sesuai standar yang berlaku</w:t>
      </w:r>
    </w:p>
    <w:p w14:paraId="3318D554" w14:textId="19C5607D" w:rsidR="009C4F8C" w:rsidRDefault="009C4F8C" w:rsidP="009C4F8C">
      <w:pPr>
        <w:pStyle w:val="Heading3"/>
        <w:numPr>
          <w:ilvl w:val="0"/>
          <w:numId w:val="52"/>
        </w:numPr>
        <w:ind w:left="426" w:hanging="426"/>
      </w:pPr>
      <w:r>
        <w:t>Penilaian hasil/keluaran pengujian model berdasarkan metrik kesuksesan</w:t>
      </w:r>
    </w:p>
    <w:p w14:paraId="5ABCC717" w14:textId="77777777" w:rsidR="009C4F8C" w:rsidRDefault="009C4F8C" w:rsidP="009C4F8C">
      <w:r>
        <w:t>…………………………………………………………………………………………………………………………………………………………………………</w:t>
      </w:r>
    </w:p>
    <w:p w14:paraId="172E9373" w14:textId="77777777" w:rsidR="009C4F8C" w:rsidRDefault="009C4F8C" w:rsidP="009C4F8C">
      <w:r>
        <w:t>…………………………………………………………………………………………………………………………………………………………………………</w:t>
      </w:r>
    </w:p>
    <w:p w14:paraId="70DB714D" w14:textId="77777777" w:rsidR="009C4F8C" w:rsidRDefault="009C4F8C" w:rsidP="009C4F8C">
      <w:r>
        <w:t>…………………………………………………………………………………………………………………………………………………………………………</w:t>
      </w:r>
    </w:p>
    <w:p w14:paraId="2D967E9A" w14:textId="24A778DB" w:rsidR="009C4F8C" w:rsidRDefault="00B91C38" w:rsidP="009C4F8C">
      <w:pPr>
        <w:pStyle w:val="Heading3"/>
        <w:numPr>
          <w:ilvl w:val="0"/>
          <w:numId w:val="51"/>
        </w:numPr>
        <w:ind w:left="426" w:hanging="426"/>
      </w:pPr>
      <w:r>
        <w:t>Dokumentasi hasil penilaian</w:t>
      </w:r>
    </w:p>
    <w:p w14:paraId="01839584" w14:textId="77777777" w:rsidR="009C4F8C" w:rsidRDefault="009C4F8C" w:rsidP="009C4F8C">
      <w:r>
        <w:t>…………………………………………………………………………………………………………………………………………………………………………</w:t>
      </w:r>
    </w:p>
    <w:p w14:paraId="300BABF1" w14:textId="77777777" w:rsidR="009C4F8C" w:rsidRDefault="009C4F8C" w:rsidP="009C4F8C">
      <w:r>
        <w:t>…………………………………………………………………………………………………………………………………………………………………………</w:t>
      </w:r>
    </w:p>
    <w:p w14:paraId="4ACFFEDD" w14:textId="77777777" w:rsidR="009C4F8C" w:rsidRDefault="009C4F8C" w:rsidP="009C4F8C">
      <w:r>
        <w:t>…………………………………………………………………………………………………………………………………………………………………………</w:t>
      </w:r>
    </w:p>
    <w:p w14:paraId="40A5AC2C" w14:textId="77777777" w:rsidR="00510A68" w:rsidRPr="00EF2882" w:rsidRDefault="00510A68" w:rsidP="009C4F8C"/>
    <w:sectPr w:rsidR="00510A68" w:rsidRPr="00EF2882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94782" w14:textId="77777777" w:rsidR="00767F93" w:rsidRDefault="00767F93">
      <w:pPr>
        <w:spacing w:before="0" w:after="0" w:line="240" w:lineRule="auto"/>
      </w:pPr>
      <w:r>
        <w:separator/>
      </w:r>
    </w:p>
  </w:endnote>
  <w:endnote w:type="continuationSeparator" w:id="0">
    <w:p w14:paraId="6EFF901F" w14:textId="77777777" w:rsidR="00767F93" w:rsidRDefault="00767F9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85B2E" w14:textId="77777777" w:rsidR="00282B29" w:rsidRDefault="003D74B6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E4553" w14:textId="77777777" w:rsidR="00767F93" w:rsidRDefault="00767F93">
      <w:pPr>
        <w:spacing w:before="0" w:after="0" w:line="240" w:lineRule="auto"/>
      </w:pPr>
      <w:r>
        <w:separator/>
      </w:r>
    </w:p>
  </w:footnote>
  <w:footnote w:type="continuationSeparator" w:id="0">
    <w:p w14:paraId="298B4FBD" w14:textId="77777777" w:rsidR="00767F93" w:rsidRDefault="00767F9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AF7F04"/>
    <w:multiLevelType w:val="hybridMultilevel"/>
    <w:tmpl w:val="23E2E958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64EE8"/>
    <w:multiLevelType w:val="hybridMultilevel"/>
    <w:tmpl w:val="23E2E95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45677"/>
    <w:multiLevelType w:val="hybridMultilevel"/>
    <w:tmpl w:val="EA9C0A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72AB7"/>
    <w:multiLevelType w:val="hybridMultilevel"/>
    <w:tmpl w:val="23E2E95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A0FFB"/>
    <w:multiLevelType w:val="hybridMultilevel"/>
    <w:tmpl w:val="23E2E95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754EB"/>
    <w:multiLevelType w:val="hybridMultilevel"/>
    <w:tmpl w:val="1618EBBA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36736"/>
    <w:multiLevelType w:val="hybridMultilevel"/>
    <w:tmpl w:val="23E2E95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A220C0"/>
    <w:multiLevelType w:val="hybridMultilevel"/>
    <w:tmpl w:val="23E2E95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8A7AF6"/>
    <w:multiLevelType w:val="hybridMultilevel"/>
    <w:tmpl w:val="B164C7E6"/>
    <w:lvl w:ilvl="0" w:tplc="45D465D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857DD7"/>
    <w:multiLevelType w:val="hybridMultilevel"/>
    <w:tmpl w:val="C7B4FCB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A1E66"/>
    <w:multiLevelType w:val="hybridMultilevel"/>
    <w:tmpl w:val="BD307A8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A6339B"/>
    <w:multiLevelType w:val="hybridMultilevel"/>
    <w:tmpl w:val="23E2E95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451ED"/>
    <w:multiLevelType w:val="hybridMultilevel"/>
    <w:tmpl w:val="8BB051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20751A"/>
    <w:multiLevelType w:val="hybridMultilevel"/>
    <w:tmpl w:val="FBB4B6A2"/>
    <w:lvl w:ilvl="0" w:tplc="E480ADEE">
      <w:start w:val="1"/>
      <w:numFmt w:val="decimal"/>
      <w:pStyle w:val="Heading3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02579E"/>
    <w:multiLevelType w:val="hybridMultilevel"/>
    <w:tmpl w:val="23E2E95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704F6F"/>
    <w:multiLevelType w:val="hybridMultilevel"/>
    <w:tmpl w:val="23E2E95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9630DE"/>
    <w:multiLevelType w:val="hybridMultilevel"/>
    <w:tmpl w:val="CCAC623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9A598D"/>
    <w:multiLevelType w:val="hybridMultilevel"/>
    <w:tmpl w:val="5FF8179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719844">
    <w:abstractNumId w:val="1"/>
  </w:num>
  <w:num w:numId="2" w16cid:durableId="1523326425">
    <w:abstractNumId w:val="1"/>
  </w:num>
  <w:num w:numId="3" w16cid:durableId="222371968">
    <w:abstractNumId w:val="0"/>
  </w:num>
  <w:num w:numId="4" w16cid:durableId="585264407">
    <w:abstractNumId w:val="0"/>
  </w:num>
  <w:num w:numId="5" w16cid:durableId="1212229023">
    <w:abstractNumId w:val="1"/>
  </w:num>
  <w:num w:numId="6" w16cid:durableId="1576207015">
    <w:abstractNumId w:val="0"/>
  </w:num>
  <w:num w:numId="7" w16cid:durableId="296226354">
    <w:abstractNumId w:val="4"/>
  </w:num>
  <w:num w:numId="8" w16cid:durableId="267930483">
    <w:abstractNumId w:val="10"/>
  </w:num>
  <w:num w:numId="9" w16cid:durableId="1154878386">
    <w:abstractNumId w:val="11"/>
  </w:num>
  <w:num w:numId="10" w16cid:durableId="2058624396">
    <w:abstractNumId w:val="7"/>
  </w:num>
  <w:num w:numId="11" w16cid:durableId="400759889">
    <w:abstractNumId w:val="15"/>
  </w:num>
  <w:num w:numId="12" w16cid:durableId="1112096708">
    <w:abstractNumId w:val="2"/>
  </w:num>
  <w:num w:numId="13" w16cid:durableId="1744252466">
    <w:abstractNumId w:val="18"/>
  </w:num>
  <w:num w:numId="14" w16cid:durableId="366412678">
    <w:abstractNumId w:val="14"/>
  </w:num>
  <w:num w:numId="15" w16cid:durableId="2065131227">
    <w:abstractNumId w:val="15"/>
    <w:lvlOverride w:ilvl="0">
      <w:startOverride w:val="1"/>
    </w:lvlOverride>
  </w:num>
  <w:num w:numId="16" w16cid:durableId="47413969">
    <w:abstractNumId w:val="15"/>
    <w:lvlOverride w:ilvl="0">
      <w:startOverride w:val="1"/>
    </w:lvlOverride>
  </w:num>
  <w:num w:numId="17" w16cid:durableId="317419917">
    <w:abstractNumId w:val="16"/>
  </w:num>
  <w:num w:numId="18" w16cid:durableId="1615408177">
    <w:abstractNumId w:val="10"/>
    <w:lvlOverride w:ilvl="0">
      <w:startOverride w:val="1"/>
    </w:lvlOverride>
  </w:num>
  <w:num w:numId="19" w16cid:durableId="732778367">
    <w:abstractNumId w:val="15"/>
    <w:lvlOverride w:ilvl="0">
      <w:startOverride w:val="1"/>
    </w:lvlOverride>
  </w:num>
  <w:num w:numId="20" w16cid:durableId="153032235">
    <w:abstractNumId w:val="15"/>
    <w:lvlOverride w:ilvl="0">
      <w:startOverride w:val="1"/>
    </w:lvlOverride>
  </w:num>
  <w:num w:numId="21" w16cid:durableId="2048871563">
    <w:abstractNumId w:val="15"/>
    <w:lvlOverride w:ilvl="0">
      <w:startOverride w:val="1"/>
    </w:lvlOverride>
  </w:num>
  <w:num w:numId="22" w16cid:durableId="950093123">
    <w:abstractNumId w:val="12"/>
  </w:num>
  <w:num w:numId="23" w16cid:durableId="379716020">
    <w:abstractNumId w:val="9"/>
  </w:num>
  <w:num w:numId="24" w16cid:durableId="877623995">
    <w:abstractNumId w:val="10"/>
    <w:lvlOverride w:ilvl="0">
      <w:startOverride w:val="1"/>
    </w:lvlOverride>
  </w:num>
  <w:num w:numId="25" w16cid:durableId="1584601762">
    <w:abstractNumId w:val="15"/>
    <w:lvlOverride w:ilvl="0">
      <w:startOverride w:val="1"/>
    </w:lvlOverride>
  </w:num>
  <w:num w:numId="26" w16cid:durableId="36197981">
    <w:abstractNumId w:val="15"/>
    <w:lvlOverride w:ilvl="0">
      <w:startOverride w:val="1"/>
    </w:lvlOverride>
  </w:num>
  <w:num w:numId="27" w16cid:durableId="1636524110">
    <w:abstractNumId w:val="3"/>
  </w:num>
  <w:num w:numId="28" w16cid:durableId="1309245207">
    <w:abstractNumId w:val="10"/>
    <w:lvlOverride w:ilvl="0">
      <w:startOverride w:val="1"/>
    </w:lvlOverride>
  </w:num>
  <w:num w:numId="29" w16cid:durableId="889414699">
    <w:abstractNumId w:val="15"/>
    <w:lvlOverride w:ilvl="0">
      <w:startOverride w:val="1"/>
    </w:lvlOverride>
  </w:num>
  <w:num w:numId="30" w16cid:durableId="1543247425">
    <w:abstractNumId w:val="15"/>
    <w:lvlOverride w:ilvl="0">
      <w:startOverride w:val="1"/>
    </w:lvlOverride>
  </w:num>
  <w:num w:numId="31" w16cid:durableId="501623658">
    <w:abstractNumId w:val="17"/>
  </w:num>
  <w:num w:numId="32" w16cid:durableId="174661428">
    <w:abstractNumId w:val="10"/>
    <w:lvlOverride w:ilvl="0">
      <w:startOverride w:val="1"/>
    </w:lvlOverride>
  </w:num>
  <w:num w:numId="33" w16cid:durableId="1946308676">
    <w:abstractNumId w:val="15"/>
    <w:lvlOverride w:ilvl="0">
      <w:startOverride w:val="1"/>
    </w:lvlOverride>
  </w:num>
  <w:num w:numId="34" w16cid:durableId="1843011271">
    <w:abstractNumId w:val="15"/>
    <w:lvlOverride w:ilvl="0">
      <w:startOverride w:val="1"/>
    </w:lvlOverride>
  </w:num>
  <w:num w:numId="35" w16cid:durableId="993684527">
    <w:abstractNumId w:val="6"/>
  </w:num>
  <w:num w:numId="36" w16cid:durableId="843133774">
    <w:abstractNumId w:val="10"/>
    <w:lvlOverride w:ilvl="0">
      <w:startOverride w:val="1"/>
    </w:lvlOverride>
  </w:num>
  <w:num w:numId="37" w16cid:durableId="1230187816">
    <w:abstractNumId w:val="15"/>
    <w:lvlOverride w:ilvl="0">
      <w:startOverride w:val="1"/>
    </w:lvlOverride>
  </w:num>
  <w:num w:numId="38" w16cid:durableId="1806506191">
    <w:abstractNumId w:val="15"/>
    <w:lvlOverride w:ilvl="0">
      <w:startOverride w:val="1"/>
    </w:lvlOverride>
  </w:num>
  <w:num w:numId="39" w16cid:durableId="2108235762">
    <w:abstractNumId w:val="15"/>
    <w:lvlOverride w:ilvl="0">
      <w:startOverride w:val="1"/>
    </w:lvlOverride>
  </w:num>
  <w:num w:numId="40" w16cid:durableId="1444032501">
    <w:abstractNumId w:val="8"/>
  </w:num>
  <w:num w:numId="41" w16cid:durableId="1027178120">
    <w:abstractNumId w:val="10"/>
    <w:lvlOverride w:ilvl="0">
      <w:startOverride w:val="1"/>
    </w:lvlOverride>
  </w:num>
  <w:num w:numId="42" w16cid:durableId="814444636">
    <w:abstractNumId w:val="15"/>
    <w:lvlOverride w:ilvl="0">
      <w:startOverride w:val="1"/>
    </w:lvlOverride>
  </w:num>
  <w:num w:numId="43" w16cid:durableId="114951364">
    <w:abstractNumId w:val="19"/>
  </w:num>
  <w:num w:numId="44" w16cid:durableId="1916207333">
    <w:abstractNumId w:val="15"/>
    <w:lvlOverride w:ilvl="0">
      <w:startOverride w:val="1"/>
    </w:lvlOverride>
  </w:num>
  <w:num w:numId="45" w16cid:durableId="1455246129">
    <w:abstractNumId w:val="5"/>
  </w:num>
  <w:num w:numId="46" w16cid:durableId="117913252">
    <w:abstractNumId w:val="10"/>
    <w:lvlOverride w:ilvl="0">
      <w:startOverride w:val="1"/>
    </w:lvlOverride>
  </w:num>
  <w:num w:numId="47" w16cid:durableId="381372576">
    <w:abstractNumId w:val="15"/>
    <w:lvlOverride w:ilvl="0">
      <w:startOverride w:val="1"/>
    </w:lvlOverride>
  </w:num>
  <w:num w:numId="48" w16cid:durableId="1735853596">
    <w:abstractNumId w:val="15"/>
    <w:lvlOverride w:ilvl="0">
      <w:startOverride w:val="1"/>
    </w:lvlOverride>
  </w:num>
  <w:num w:numId="49" w16cid:durableId="167643770">
    <w:abstractNumId w:val="13"/>
  </w:num>
  <w:num w:numId="50" w16cid:durableId="1891266485">
    <w:abstractNumId w:val="10"/>
    <w:lvlOverride w:ilvl="0">
      <w:startOverride w:val="1"/>
    </w:lvlOverride>
  </w:num>
  <w:num w:numId="51" w16cid:durableId="2129622791">
    <w:abstractNumId w:val="15"/>
    <w:lvlOverride w:ilvl="0">
      <w:startOverride w:val="1"/>
    </w:lvlOverride>
  </w:num>
  <w:num w:numId="52" w16cid:durableId="352541550">
    <w:abstractNumId w:val="1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6D0"/>
    <w:rsid w:val="000B6C44"/>
    <w:rsid w:val="000D6CE6"/>
    <w:rsid w:val="00137B9C"/>
    <w:rsid w:val="002652A4"/>
    <w:rsid w:val="00282B29"/>
    <w:rsid w:val="0036134B"/>
    <w:rsid w:val="003C0347"/>
    <w:rsid w:val="003D74B6"/>
    <w:rsid w:val="00510A68"/>
    <w:rsid w:val="006D08CE"/>
    <w:rsid w:val="00747AE7"/>
    <w:rsid w:val="00767F93"/>
    <w:rsid w:val="007C312F"/>
    <w:rsid w:val="00850712"/>
    <w:rsid w:val="009C4F8C"/>
    <w:rsid w:val="00A241EC"/>
    <w:rsid w:val="00A868FE"/>
    <w:rsid w:val="00AC512D"/>
    <w:rsid w:val="00AF703C"/>
    <w:rsid w:val="00B5114C"/>
    <w:rsid w:val="00B91C38"/>
    <w:rsid w:val="00CA5395"/>
    <w:rsid w:val="00DA16D0"/>
    <w:rsid w:val="00EA0096"/>
    <w:rsid w:val="00EF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7881E4"/>
  <w15:chartTrackingRefBased/>
  <w15:docId w15:val="{FBF4940E-A5BD-4D4D-9F82-F9A9F979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6D0"/>
    <w:rPr>
      <w:rFonts w:ascii="Roboto" w:hAnsi="Roboto"/>
    </w:rPr>
  </w:style>
  <w:style w:type="paragraph" w:styleId="Heading1">
    <w:name w:val="heading 1"/>
    <w:basedOn w:val="Normal"/>
    <w:next w:val="Normal"/>
    <w:link w:val="Heading1Char"/>
    <w:uiPriority w:val="1"/>
    <w:qFormat/>
    <w:rsid w:val="000D6CE6"/>
    <w:pPr>
      <w:keepNext/>
      <w:keepLines/>
      <w:spacing w:before="600" w:after="60"/>
      <w:outlineLvl w:val="0"/>
    </w:pPr>
    <w:rPr>
      <w:rFonts w:eastAsiaTheme="majorEastAsia" w:cstheme="majorBidi"/>
      <w:b/>
      <w:bC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EA0096"/>
    <w:pPr>
      <w:keepNext/>
      <w:keepLines/>
      <w:numPr>
        <w:numId w:val="8"/>
      </w:numPr>
      <w:pBdr>
        <w:bottom w:val="single" w:sz="4" w:space="1" w:color="00A0B8" w:themeColor="accent1"/>
      </w:pBdr>
      <w:spacing w:before="240" w:after="0"/>
      <w:ind w:left="426" w:hanging="426"/>
      <w:outlineLvl w:val="1"/>
    </w:pPr>
    <w:rPr>
      <w:rFonts w:eastAsiaTheme="majorEastAsia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3D74B6"/>
    <w:pPr>
      <w:keepNext/>
      <w:keepLines/>
      <w:numPr>
        <w:numId w:val="11"/>
      </w:numPr>
      <w:spacing w:before="200" w:after="0"/>
      <w:ind w:left="426" w:hanging="426"/>
      <w:outlineLvl w:val="2"/>
    </w:pPr>
    <w:rPr>
      <w:rFonts w:eastAsiaTheme="majorEastAsia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0D6CE6"/>
    <w:rPr>
      <w:rFonts w:ascii="Roboto" w:eastAsiaTheme="majorEastAsia" w:hAnsi="Roboto" w:cstheme="majorBidi"/>
      <w:b/>
      <w:bC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EA0096"/>
    <w:rPr>
      <w:rFonts w:ascii="Roboto" w:eastAsiaTheme="majorEastAsia" w:hAnsi="Roboto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sid w:val="003D74B6"/>
    <w:rPr>
      <w:rFonts w:ascii="Roboto" w:eastAsiaTheme="majorEastAsia" w:hAnsi="Roboto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DA16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7CEDFF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DA16D0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paragraph" w:styleId="ListParagraph">
    <w:name w:val="List Paragraph"/>
    <w:basedOn w:val="Normal"/>
    <w:uiPriority w:val="34"/>
    <w:semiHidden/>
    <w:qFormat/>
    <w:rsid w:val="00EA0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StudentReport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2B2AEE-BC27-42AA-AB53-9F1DA8E44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0</TotalTime>
  <Pages>21</Pages>
  <Words>3454</Words>
  <Characters>19692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BUKU KERJA</vt:lpstr>
    </vt:vector>
  </TitlesOfParts>
  <Company/>
  <LinksUpToDate>false</LinksUpToDate>
  <CharactersWithSpaces>23100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BUKU KERJA/JOB SHEET</dc:title>
  <dc:subject>ASSOCIATE DATA SCIENTIST</dc:subject>
  <dc:creator>Nama Peserta</dc:creator>
  <cp:keywords>Associate Data Scientist</cp:keywords>
  <cp:lastModifiedBy>Albaar Rubhasy</cp:lastModifiedBy>
  <cp:revision>2</cp:revision>
  <dcterms:created xsi:type="dcterms:W3CDTF">2023-07-26T07:02:00Z</dcterms:created>
  <dcterms:modified xsi:type="dcterms:W3CDTF">2023-07-26T07:02:00Z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